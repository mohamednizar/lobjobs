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0460"/>
        <w:gridCol w:w="222"/>
      </w:tblGrid>
      <w:tr w:rsidR="00083491" w:rsidRPr="00FA7B5B" w:rsidTr="007B1CC0">
        <w:tc>
          <w:tcPr>
            <w:tcW w:w="10460" w:type="dxa"/>
          </w:tcPr>
          <w:tbl>
            <w:tblPr>
              <w:tblW w:w="10440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10440"/>
            </w:tblGrid>
            <w:tr w:rsidR="00083491" w:rsidRPr="002D44B0" w:rsidTr="00B154E9">
              <w:tc>
                <w:tcPr>
                  <w:tcW w:w="10440" w:type="dxa"/>
                </w:tcPr>
                <w:p w:rsidR="00083491" w:rsidRDefault="0035254F" w:rsidP="002D44B0">
                  <w:pPr>
                    <w:spacing w:before="80" w:after="0" w:line="240" w:lineRule="auto"/>
                    <w:rPr>
                      <w:rFonts w:ascii="Calibri" w:hAnsi="Calibri" w:cs="Calibri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40"/>
                      <w:szCs w:val="40"/>
                    </w:rPr>
                    <w:t>C.D.A.M</w:t>
                  </w:r>
                  <w:r w:rsidR="00DC6885">
                    <w:rPr>
                      <w:rFonts w:ascii="Calibri" w:hAnsi="Calibri" w:cs="Calibri"/>
                      <w:b/>
                      <w:bCs/>
                      <w:sz w:val="40"/>
                      <w:szCs w:val="40"/>
                    </w:rPr>
                    <w:t>.</w:t>
                  </w:r>
                  <w:r>
                    <w:rPr>
                      <w:rFonts w:ascii="Calibri" w:hAnsi="Calibri" w:cs="Calibri"/>
                      <w:b/>
                      <w:bCs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40"/>
                      <w:szCs w:val="40"/>
                    </w:rPr>
                    <w:t>Janaka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40"/>
                      <w:szCs w:val="40"/>
                    </w:rPr>
                    <w:t>Priyantha</w:t>
                  </w:r>
                  <w:proofErr w:type="spellEnd"/>
                  <w:r w:rsidR="00D65DF6">
                    <w:rPr>
                      <w:rFonts w:ascii="Calibri" w:hAnsi="Calibri" w:cs="Calibri"/>
                      <w:b/>
                      <w:bCs/>
                      <w:sz w:val="40"/>
                      <w:szCs w:val="40"/>
                    </w:rPr>
                    <w:t xml:space="preserve"> </w:t>
                  </w:r>
                </w:p>
                <w:p w:rsidR="0080290C" w:rsidRPr="006F2648" w:rsidRDefault="0080290C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10"/>
                      <w:szCs w:val="10"/>
                    </w:rPr>
                  </w:pPr>
                </w:p>
              </w:tc>
            </w:tr>
            <w:tr w:rsidR="00083491" w:rsidRPr="002D44B0" w:rsidTr="00B154E9">
              <w:tc>
                <w:tcPr>
                  <w:tcW w:w="10440" w:type="dxa"/>
                </w:tcPr>
                <w:p w:rsidR="00083491" w:rsidRPr="002D44B0" w:rsidRDefault="0055240B" w:rsidP="00DE149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Gender : </w:t>
                  </w:r>
                  <w:r w:rsidR="0035254F">
                    <w:rPr>
                      <w:rFonts w:ascii="Arial" w:hAnsi="Arial" w:cs="Arial"/>
                      <w:b/>
                      <w:bCs/>
                      <w:color w:val="6D83B3"/>
                    </w:rPr>
                    <w:t>M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ale </w:t>
                  </w:r>
                  <w:r w:rsidR="008A79EF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8A79EF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9F2958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Sri Lankan</w:t>
                  </w:r>
                  <w:r w:rsidR="009F2958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8A79EF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:rsidR="009F2958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:rsidR="00B154E9" w:rsidRDefault="00B154E9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:rsidR="00B154E9" w:rsidRDefault="00B154E9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:rsidR="00B154E9" w:rsidRPr="00FA7B5B" w:rsidRDefault="00B154E9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tbl>
            <w:tblPr>
              <w:tblpPr w:leftFromText="180" w:rightFromText="180" w:vertAnchor="text" w:horzAnchor="margin" w:tblpY="-31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55240B" w:rsidRPr="002D44B0" w:rsidTr="00B154E9"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5240B" w:rsidRPr="002D44B0" w:rsidRDefault="0055240B" w:rsidP="00672A5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55240B" w:rsidRPr="00FA7B5B" w:rsidTr="00B154E9"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0290C" w:rsidRPr="0080290C" w:rsidRDefault="0080290C" w:rsidP="00D65DF6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12"/>
                    </w:rPr>
                  </w:pPr>
                </w:p>
                <w:p w:rsidR="0055240B" w:rsidRDefault="0055240B" w:rsidP="00D65DF6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8A79EF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8A79EF" w:rsidRPr="008A79EF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Home:  </w:t>
                  </w:r>
                  <w:r w:rsidR="0077237C">
                    <w:rPr>
                      <w:rFonts w:ascii="Arial" w:hAnsi="Arial" w:cs="Arial"/>
                      <w:bCs/>
                      <w:color w:val="3B3E42"/>
                    </w:rPr>
                    <w:t>+94</w:t>
                  </w:r>
                  <w:r w:rsidR="005D0C27"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  <w:r w:rsidR="00533E20">
                    <w:rPr>
                      <w:rFonts w:ascii="Arial" w:hAnsi="Arial" w:cs="Arial"/>
                      <w:bCs/>
                      <w:color w:val="3B3E42"/>
                    </w:rPr>
                    <w:t>32</w:t>
                  </w:r>
                  <w:r w:rsidR="0035254F">
                    <w:rPr>
                      <w:rFonts w:ascii="Arial" w:hAnsi="Arial" w:cs="Arial"/>
                      <w:bCs/>
                      <w:color w:val="3B3E42"/>
                    </w:rPr>
                    <w:t>5</w:t>
                  </w:r>
                  <w:r w:rsidR="00533E20">
                    <w:rPr>
                      <w:rFonts w:ascii="Arial" w:hAnsi="Arial" w:cs="Arial"/>
                      <w:bCs/>
                      <w:color w:val="3B3E42"/>
                    </w:rPr>
                    <w:t>6</w:t>
                  </w:r>
                  <w:r w:rsidR="0035254F">
                    <w:rPr>
                      <w:rFonts w:ascii="Arial" w:hAnsi="Arial" w:cs="Arial"/>
                      <w:bCs/>
                      <w:color w:val="3B3E42"/>
                    </w:rPr>
                    <w:t>11845</w:t>
                  </w:r>
                  <w:r w:rsidR="008A79EF" w:rsidRPr="008A79EF">
                    <w:rPr>
                      <w:rFonts w:ascii="Arial" w:hAnsi="Arial" w:cs="Arial"/>
                      <w:b/>
                      <w:bCs/>
                      <w:color w:val="3B3E42"/>
                    </w:rPr>
                    <w:tab/>
                  </w:r>
                  <w:r w:rsidR="008A79EF" w:rsidRPr="008A79EF">
                    <w:rPr>
                      <w:rFonts w:ascii="Arial" w:hAnsi="Arial" w:cs="Arial"/>
                      <w:b/>
                      <w:bCs/>
                      <w:color w:val="3B3E42"/>
                    </w:rPr>
                    <w:tab/>
                    <w:t xml:space="preserve">   Mobile:  </w:t>
                  </w:r>
                  <w:r w:rsidR="00533E20" w:rsidRPr="00533E20">
                    <w:rPr>
                      <w:rFonts w:ascii="Arial" w:hAnsi="Arial" w:cs="Arial"/>
                      <w:bCs/>
                      <w:color w:val="3B3E42"/>
                    </w:rPr>
                    <w:t>+94 770080977</w:t>
                  </w:r>
                  <w:r w:rsidR="00533E20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</w:p>
                <w:p w:rsidR="0080290C" w:rsidRPr="0080290C" w:rsidRDefault="0080290C" w:rsidP="00D65DF6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6"/>
                      <w:szCs w:val="6"/>
                    </w:rPr>
                  </w:pPr>
                </w:p>
              </w:tc>
            </w:tr>
          </w:tbl>
          <w:p w:rsidR="0055240B" w:rsidRDefault="0055240B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pPr w:leftFromText="180" w:rightFromText="180" w:vertAnchor="text" w:horzAnchor="margin" w:tblpY="137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D15E8A" w:rsidRPr="002D44B0" w:rsidTr="00D30939">
              <w:trPr>
                <w:trHeight w:val="336"/>
              </w:trPr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D15E8A" w:rsidRPr="002D44B0" w:rsidRDefault="00D15E8A" w:rsidP="00D15E8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NIC Number</w:t>
                  </w:r>
                </w:p>
              </w:tc>
            </w:tr>
            <w:tr w:rsidR="00D15E8A" w:rsidRPr="0080290C" w:rsidTr="00DE149A">
              <w:trPr>
                <w:trHeight w:val="323"/>
              </w:trPr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15E8A" w:rsidRPr="00DE149A" w:rsidRDefault="00DE149A" w:rsidP="00D15E8A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6"/>
                      <w:szCs w:val="6"/>
                    </w:rPr>
                  </w:pPr>
                  <w:r w:rsidRPr="00DE149A">
                    <w:rPr>
                      <w:rFonts w:ascii="Arial" w:hAnsi="Arial" w:cs="Arial"/>
                      <w:bCs/>
                    </w:rPr>
                    <w:t xml:space="preserve"> 913373065V</w:t>
                  </w:r>
                </w:p>
              </w:tc>
            </w:tr>
          </w:tbl>
          <w:p w:rsidR="00D15E8A" w:rsidRDefault="00D15E8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pPr w:leftFromText="180" w:rightFromText="180" w:vertAnchor="text" w:horzAnchor="margin" w:tblpY="137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DE149A" w:rsidRPr="002D44B0" w:rsidTr="00800BC2">
              <w:trPr>
                <w:trHeight w:val="336"/>
              </w:trPr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DE149A" w:rsidRPr="00DE149A" w:rsidRDefault="00DE149A" w:rsidP="00DE149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E149A">
                    <w:rPr>
                      <w:rFonts w:ascii="Arial" w:hAnsi="Arial" w:cs="Arial"/>
                      <w:b/>
                      <w:bCs/>
                    </w:rPr>
                    <w:t>Date of birth</w:t>
                  </w:r>
                </w:p>
              </w:tc>
            </w:tr>
            <w:tr w:rsidR="00DE149A" w:rsidRPr="0080290C" w:rsidTr="00800BC2">
              <w:trPr>
                <w:trHeight w:val="323"/>
              </w:trPr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E149A" w:rsidRPr="00DE149A" w:rsidRDefault="00DE149A" w:rsidP="00DE149A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sz w:val="6"/>
                      <w:szCs w:val="6"/>
                    </w:rPr>
                  </w:pPr>
                  <w:r w:rsidRPr="00DE149A">
                    <w:rPr>
                      <w:rFonts w:ascii="Arial" w:hAnsi="Arial" w:cs="Arial"/>
                      <w:bCs/>
                    </w:rPr>
                    <w:t>02</w:t>
                  </w:r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Pr="00DE149A">
                    <w:rPr>
                      <w:rFonts w:ascii="Arial" w:hAnsi="Arial" w:cs="Arial"/>
                      <w:bCs/>
                    </w:rPr>
                    <w:t xml:space="preserve"> December 1991</w:t>
                  </w:r>
                </w:p>
              </w:tc>
            </w:tr>
          </w:tbl>
          <w:p w:rsidR="00DE149A" w:rsidRDefault="00DE149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D15E8A" w:rsidRPr="00FA7B5B" w:rsidRDefault="00D15E8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0290C" w:rsidRPr="0080290C" w:rsidRDefault="0080290C" w:rsidP="0068623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"/>
                    </w:rPr>
                  </w:pPr>
                </w:p>
                <w:p w:rsidR="0080290C" w:rsidRDefault="0080290C" w:rsidP="0068623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Permanent Address :</w:t>
                  </w:r>
                </w:p>
                <w:p w:rsidR="009F2958" w:rsidRDefault="00DC6885" w:rsidP="0068623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 xml:space="preserve">A/185, </w:t>
                  </w:r>
                  <w:proofErr w:type="spellStart"/>
                  <w:r>
                    <w:rPr>
                      <w:rFonts w:ascii="Arial" w:hAnsi="Arial" w:cs="Arial"/>
                      <w:color w:val="3B3E42"/>
                    </w:rPr>
                    <w:t>Anawilundawa</w:t>
                  </w:r>
                  <w:proofErr w:type="spellEnd"/>
                  <w:r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B3E42"/>
                    </w:rPr>
                    <w:t>Nalladaran</w:t>
                  </w:r>
                  <w:proofErr w:type="spellEnd"/>
                  <w:r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proofErr w:type="spellStart"/>
                  <w:r w:rsidR="0080290C">
                    <w:rPr>
                      <w:rFonts w:ascii="Arial" w:hAnsi="Arial" w:cs="Arial"/>
                      <w:color w:val="3B3E42"/>
                    </w:rPr>
                    <w:t>Kattuwa</w:t>
                  </w:r>
                  <w:proofErr w:type="spellEnd"/>
                  <w:r w:rsidR="0080290C">
                    <w:rPr>
                      <w:rFonts w:ascii="Arial" w:hAnsi="Arial" w:cs="Arial"/>
                      <w:color w:val="3B3E42"/>
                    </w:rPr>
                    <w:t xml:space="preserve">, </w:t>
                  </w:r>
                  <w:proofErr w:type="spellStart"/>
                  <w:r w:rsidR="0080290C">
                    <w:rPr>
                      <w:rFonts w:ascii="Arial" w:hAnsi="Arial" w:cs="Arial"/>
                      <w:color w:val="3B3E42"/>
                    </w:rPr>
                    <w:t>Chilaw</w:t>
                  </w:r>
                  <w:proofErr w:type="spellEnd"/>
                  <w:r w:rsidR="0080290C">
                    <w:rPr>
                      <w:rFonts w:ascii="Arial" w:hAnsi="Arial" w:cs="Arial"/>
                      <w:color w:val="3B3E42"/>
                    </w:rPr>
                    <w:t xml:space="preserve">, </w:t>
                  </w:r>
                  <w:r w:rsidR="00686231" w:rsidRPr="00686231">
                    <w:rPr>
                      <w:rFonts w:ascii="Arial" w:hAnsi="Arial" w:cs="Arial"/>
                      <w:color w:val="3B3E42"/>
                    </w:rPr>
                    <w:t>Sri Lanka</w:t>
                  </w:r>
                </w:p>
                <w:p w:rsidR="0080290C" w:rsidRDefault="0080290C" w:rsidP="0068623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</w:p>
                <w:p w:rsidR="0080290C" w:rsidRDefault="0080290C" w:rsidP="0068623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Present Address :</w:t>
                  </w:r>
                </w:p>
                <w:p w:rsidR="0080290C" w:rsidRDefault="0080290C" w:rsidP="0068623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686231">
                    <w:rPr>
                      <w:rFonts w:ascii="Arial" w:hAnsi="Arial" w:cs="Arial"/>
                      <w:color w:val="3B3E42"/>
                    </w:rPr>
                    <w:t xml:space="preserve">L/G/3, </w:t>
                  </w:r>
                  <w:proofErr w:type="spellStart"/>
                  <w:r w:rsidRPr="00686231">
                    <w:rPr>
                      <w:rFonts w:ascii="Arial" w:hAnsi="Arial" w:cs="Arial"/>
                      <w:color w:val="3B3E42"/>
                    </w:rPr>
                    <w:t>Elvitigala</w:t>
                  </w:r>
                  <w:proofErr w:type="spellEnd"/>
                  <w:r w:rsidRPr="00686231">
                    <w:rPr>
                      <w:rFonts w:ascii="Arial" w:hAnsi="Arial" w:cs="Arial"/>
                      <w:color w:val="3B3E42"/>
                    </w:rPr>
                    <w:t xml:space="preserve"> Housing Scheme, </w:t>
                  </w:r>
                  <w:proofErr w:type="spellStart"/>
                  <w:r w:rsidRPr="00686231">
                    <w:rPr>
                      <w:rFonts w:ascii="Arial" w:hAnsi="Arial" w:cs="Arial"/>
                      <w:color w:val="3B3E42"/>
                    </w:rPr>
                    <w:t>Koswatte</w:t>
                  </w:r>
                  <w:proofErr w:type="spellEnd"/>
                  <w:r w:rsidRPr="00686231">
                    <w:rPr>
                      <w:rFonts w:ascii="Arial" w:hAnsi="Arial" w:cs="Arial"/>
                      <w:color w:val="3B3E42"/>
                    </w:rPr>
                    <w:t xml:space="preserve"> Rd, Colombo 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- </w:t>
                  </w:r>
                  <w:r w:rsidRPr="00686231">
                    <w:rPr>
                      <w:rFonts w:ascii="Arial" w:hAnsi="Arial" w:cs="Arial"/>
                      <w:color w:val="3B3E42"/>
                    </w:rPr>
                    <w:t>08, Sri Lanka</w:t>
                  </w:r>
                </w:p>
                <w:p w:rsidR="0080290C" w:rsidRPr="0080290C" w:rsidRDefault="0080290C" w:rsidP="0068623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color w:val="3B3E42"/>
                      <w:sz w:val="2"/>
                      <w:szCs w:val="2"/>
                    </w:rPr>
                  </w:pP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42D60" w:rsidRPr="00442D60" w:rsidRDefault="00442D60">
                  <w:pPr>
                    <w:rPr>
                      <w:sz w:val="2"/>
                    </w:rPr>
                  </w:pPr>
                </w:p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6C204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Default="008E1B99" w:rsidP="0035254F">
                        <w:pPr>
                          <w:pStyle w:val="Pa2"/>
                          <w:spacing w:line="276" w:lineRule="auto"/>
                          <w:jc w:val="both"/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</w:pPr>
                        <w:r w:rsidRPr="008E1B99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To increase the self value by learning new technologies in the field of </w:t>
                        </w:r>
                        <w:r w:rsidR="0035254F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Graphic Designing </w:t>
                        </w:r>
                        <w:r w:rsidRPr="008E1B99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 and ultimately becoming a top class </w:t>
                        </w:r>
                        <w:r w:rsidR="0035254F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graphic designer</w:t>
                        </w:r>
                        <w:r w:rsidRPr="008E1B99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 </w:t>
                        </w:r>
                        <w:r w:rsidR="0035254F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professional </w:t>
                        </w:r>
                        <w:r w:rsidRPr="008E1B99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in the field of </w:t>
                        </w:r>
                        <w:r w:rsidR="0035254F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Graphic Design</w:t>
                        </w:r>
                      </w:p>
                      <w:p w:rsidR="006C2043" w:rsidRPr="006C2043" w:rsidRDefault="006C2043" w:rsidP="006C2043">
                        <w:pPr>
                          <w:spacing w:before="0" w:after="0"/>
                        </w:pP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857704" w:rsidP="006C204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Strengths and Capabilities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857704" w:rsidRPr="00857704" w:rsidRDefault="00857704" w:rsidP="0035254F">
                        <w:pPr>
                          <w:pStyle w:val="Default"/>
                          <w:spacing w:line="276" w:lineRule="auto"/>
                          <w:jc w:val="both"/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</w:pPr>
                        <w:r w:rsidRPr="00857704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Excellent team-player</w:t>
                        </w:r>
                        <w:r w:rsidR="003F53E7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;</w:t>
                        </w:r>
                        <w:r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 G</w:t>
                        </w:r>
                        <w:r w:rsidRPr="00857704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ood interpretational</w:t>
                        </w:r>
                        <w:r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 and communication skills</w:t>
                        </w:r>
                        <w:r w:rsidR="0035254F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.</w:t>
                        </w:r>
                        <w:r w:rsidR="00D65DF6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 </w:t>
                        </w:r>
                        <w:r w:rsidRPr="00857704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Enthusiastic and adoptive to </w:t>
                        </w:r>
                        <w:r w:rsidR="0035254F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work in stressful environments</w:t>
                        </w:r>
                      </w:p>
                      <w:p w:rsidR="00315076" w:rsidRPr="002D44B0" w:rsidRDefault="00315076" w:rsidP="006C2043">
                        <w:pPr>
                          <w:spacing w:before="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45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57"/>
            </w:tblGrid>
            <w:tr w:rsidR="00315076" w:rsidRPr="002D44B0" w:rsidTr="0035254F">
              <w:trPr>
                <w:trHeight w:val="93"/>
              </w:trPr>
              <w:tc>
                <w:tcPr>
                  <w:tcW w:w="1045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35254F">
              <w:trPr>
                <w:trHeight w:val="625"/>
              </w:trPr>
              <w:tc>
                <w:tcPr>
                  <w:tcW w:w="1045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0290C" w:rsidRPr="0080290C" w:rsidRDefault="0080290C" w:rsidP="0035254F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  <w:sz w:val="2"/>
                    </w:rPr>
                  </w:pPr>
                </w:p>
                <w:p w:rsidR="00315076" w:rsidRPr="0035254F" w:rsidRDefault="00315076" w:rsidP="007B371F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 xml:space="preserve">Proficient or familiar with </w:t>
                  </w:r>
                  <w:r w:rsidR="0035254F">
                    <w:rPr>
                      <w:rFonts w:ascii="Arial" w:hAnsi="Arial" w:cs="Arial"/>
                      <w:bCs/>
                      <w:color w:val="3B3E42"/>
                    </w:rPr>
                    <w:t xml:space="preserve">graphic designing applications </w:t>
                  </w:r>
                  <w:r w:rsidR="007B371F">
                    <w:rPr>
                      <w:rFonts w:ascii="Arial" w:hAnsi="Arial" w:cs="Arial"/>
                      <w:bCs/>
                      <w:color w:val="3B3E42"/>
                    </w:rPr>
                    <w:t>such as CorelDraw X4, Adobe Illustrator, Photoshop and Page Maker.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80A2D" w:rsidRDefault="00533E2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</w:t>
                  </w:r>
                </w:p>
                <w:p w:rsidR="00533E20" w:rsidRDefault="00533E20" w:rsidP="00704D58">
                  <w:pPr>
                    <w:spacing w:before="0" w:after="0" w:line="240" w:lineRule="auto"/>
                    <w:ind w:left="708" w:hanging="708"/>
                    <w:jc w:val="left"/>
                    <w:rPr>
                      <w:rFonts w:ascii="Arial" w:hAnsi="Arial" w:cs="Arial"/>
                      <w:b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</w:t>
                  </w:r>
                  <w:r w:rsidRPr="00704D58">
                    <w:rPr>
                      <w:rFonts w:ascii="Arial" w:hAnsi="Arial" w:cs="Arial"/>
                      <w:b/>
                    </w:rPr>
                    <w:t>2015</w:t>
                  </w:r>
                  <w:r w:rsidRPr="00704D58">
                    <w:rPr>
                      <w:rFonts w:ascii="Arial" w:hAnsi="Arial" w:cs="Arial"/>
                    </w:rPr>
                    <w:t xml:space="preserve">    </w:t>
                  </w:r>
                  <w:r w:rsidRPr="00704D58">
                    <w:rPr>
                      <w:rFonts w:ascii="Arial" w:hAnsi="Arial" w:cs="Arial"/>
                      <w:b/>
                    </w:rPr>
                    <w:t xml:space="preserve">Internet &amp; E-Commerce Training </w:t>
                  </w:r>
                  <w:r w:rsidR="00704D58" w:rsidRPr="00704D58">
                    <w:rPr>
                      <w:rFonts w:ascii="Arial" w:hAnsi="Arial" w:cs="Arial"/>
                      <w:b/>
                    </w:rPr>
                    <w:t>(2015)</w:t>
                  </w:r>
                </w:p>
                <w:p w:rsidR="00704D58" w:rsidRDefault="00704D58" w:rsidP="00704D58">
                  <w:pPr>
                    <w:spacing w:before="0" w:after="0" w:line="240" w:lineRule="auto"/>
                    <w:ind w:left="708" w:hanging="70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</w:t>
                  </w:r>
                  <w:r w:rsidRPr="00704D58">
                    <w:rPr>
                      <w:rFonts w:ascii="Arial" w:hAnsi="Arial" w:cs="Arial"/>
                    </w:rPr>
                    <w:t>Amazon Lanka Computer studies</w:t>
                  </w:r>
                </w:p>
                <w:p w:rsidR="00704D58" w:rsidRPr="00704D58" w:rsidRDefault="00704D58" w:rsidP="00704D58">
                  <w:pPr>
                    <w:spacing w:before="0" w:after="0" w:line="240" w:lineRule="auto"/>
                    <w:ind w:left="708" w:hanging="708"/>
                    <w:jc w:val="left"/>
                    <w:rPr>
                      <w:rFonts w:ascii="Arial" w:hAnsi="Arial" w:cs="Arial"/>
                    </w:rPr>
                  </w:pPr>
                </w:p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Default="00B6330E" w:rsidP="00704D58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</w:t>
                        </w:r>
                        <w:r w:rsidR="0035254F">
                          <w:rPr>
                            <w:rFonts w:ascii="Arial" w:hAnsi="Arial" w:cs="Arial"/>
                            <w:b/>
                            <w:color w:val="3B3E42"/>
                          </w:rPr>
                          <w:t>2</w:t>
                        </w:r>
                      </w:p>
                      <w:p w:rsidR="004C3CCA" w:rsidRDefault="004C3CCA" w:rsidP="00246AF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442D60" w:rsidRDefault="00442D60" w:rsidP="00246AF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4C3CCA" w:rsidRDefault="00442D60" w:rsidP="00246AF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</w:t>
                        </w:r>
                        <w:r w:rsidR="00DC6885">
                          <w:rPr>
                            <w:rFonts w:ascii="Arial" w:hAnsi="Arial" w:cs="Arial"/>
                            <w:b/>
                            <w:color w:val="3B3E42"/>
                          </w:rPr>
                          <w:t>6</w:t>
                        </w:r>
                      </w:p>
                      <w:p w:rsidR="00F779E6" w:rsidRDefault="00F779E6" w:rsidP="00246AF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F779E6" w:rsidRDefault="00F779E6" w:rsidP="00246AF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F779E6" w:rsidRPr="002D44B0" w:rsidRDefault="00F779E6" w:rsidP="00DC6885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</w:t>
                        </w:r>
                        <w:r w:rsidR="00DC6885">
                          <w:rPr>
                            <w:rFonts w:ascii="Arial" w:hAnsi="Arial" w:cs="Arial"/>
                            <w:b/>
                            <w:color w:val="3B3E42"/>
                          </w:rPr>
                          <w:t>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0B5352" w:rsidRPr="00E02A2F" w:rsidRDefault="00DC6885" w:rsidP="00246AF3">
                        <w:pPr>
                          <w:spacing w:before="0" w:after="0" w:line="240" w:lineRule="auto"/>
                          <w:jc w:val="left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Graphic Design</w:t>
                        </w:r>
                        <w:r w:rsidR="0035254F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Diploma </w:t>
                        </w:r>
                        <w:r w:rsidR="007B371F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with Distinction </w:t>
                        </w:r>
                        <w:r w:rsidR="0035254F">
                          <w:rPr>
                            <w:rFonts w:ascii="Arial" w:hAnsi="Arial" w:cs="Arial"/>
                            <w:b/>
                            <w:color w:val="3B3E42"/>
                          </w:rPr>
                          <w:t>(2012)</w:t>
                        </w:r>
                      </w:p>
                      <w:p w:rsidR="000B5352" w:rsidRDefault="00442D60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Teleview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Technology Academy </w:t>
                        </w:r>
                        <w:r w:rsidR="006D0CAC">
                          <w:rPr>
                            <w:rFonts w:ascii="Arial" w:hAnsi="Arial" w:cs="Arial"/>
                            <w:color w:val="3B3E42"/>
                          </w:rPr>
                          <w:t>(</w:t>
                        </w:r>
                        <w:r w:rsidR="006D0CAC" w:rsidRPr="006D0CAC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Affiliated to the International Institute of Management Hong Kong</w:t>
                        </w:r>
                        <w:r w:rsidR="006D0CAC">
                          <w:rPr>
                            <w:rFonts w:ascii="Arial" w:hAnsi="Arial" w:cs="Arial"/>
                            <w:color w:val="3B3E42"/>
                          </w:rPr>
                          <w:t xml:space="preserve">)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– </w:t>
                        </w:r>
                        <w:r w:rsidR="006F2648">
                          <w:rPr>
                            <w:rFonts w:ascii="Arial" w:hAnsi="Arial" w:cs="Arial"/>
                            <w:color w:val="3B3E42"/>
                          </w:rPr>
                          <w:t>Colombo -</w:t>
                        </w:r>
                        <w:r w:rsidR="00DC688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6F2648">
                          <w:rPr>
                            <w:rFonts w:ascii="Arial" w:hAnsi="Arial" w:cs="Arial"/>
                            <w:color w:val="3B3E42"/>
                          </w:rPr>
                          <w:t>03</w:t>
                        </w:r>
                      </w:p>
                      <w:p w:rsidR="00442D60" w:rsidRDefault="00442D60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DC6885" w:rsidRDefault="00DC6885" w:rsidP="00DC688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F779E6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Certificate in Microsoft Office (June 2006 – Dec. 2006)</w:t>
                        </w:r>
                      </w:p>
                      <w:p w:rsidR="00DC6885" w:rsidRDefault="00DC6885" w:rsidP="00DC6885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International Computer School -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Kuliyapitiya</w:t>
                        </w:r>
                        <w:proofErr w:type="spellEnd"/>
                      </w:p>
                      <w:p w:rsidR="00DC6885" w:rsidRDefault="00DC6885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442D60" w:rsidRPr="00442D60" w:rsidRDefault="00442D60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442D6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Fundamental Computer Course (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July </w:t>
                        </w:r>
                        <w:r w:rsidRPr="00442D6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– Nov</w:t>
                        </w:r>
                        <w:r w:rsidR="00DC688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2005</w:t>
                        </w:r>
                        <w:r w:rsidRPr="00442D6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)  </w:t>
                        </w:r>
                      </w:p>
                      <w:p w:rsidR="00442D60" w:rsidRDefault="00442D60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International Computer School -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Kuliyapitiya</w:t>
                        </w:r>
                        <w:proofErr w:type="spellEnd"/>
                      </w:p>
                      <w:p w:rsidR="00442D60" w:rsidRDefault="00442D60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F779E6" w:rsidRDefault="00F779E6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80290C" w:rsidRPr="00F779E6" w:rsidRDefault="0080290C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F779E6" w:rsidRPr="002D44B0" w:rsidRDefault="00F779E6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9A1B5E" w:rsidRDefault="009A1B5E" w:rsidP="00246AF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lastRenderedPageBreak/>
                          <w:t>20</w:t>
                        </w:r>
                        <w:r w:rsidR="00442D60">
                          <w:rPr>
                            <w:rFonts w:ascii="Arial" w:hAnsi="Arial" w:cs="Arial"/>
                            <w:b/>
                            <w:color w:val="3B3E42"/>
                          </w:rPr>
                          <w:t>10</w:t>
                        </w:r>
                      </w:p>
                      <w:p w:rsidR="009A1B5E" w:rsidRDefault="009A1B5E" w:rsidP="00246AF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0B5352" w:rsidRPr="009A1B5E" w:rsidRDefault="004C3CCA" w:rsidP="00246AF3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 w:rsidRPr="009A1B5E">
                          <w:rPr>
                            <w:rFonts w:ascii="Arial" w:hAnsi="Arial" w:cs="Arial"/>
                            <w:bCs/>
                            <w:color w:val="3B3E42"/>
                          </w:rPr>
                          <w:t>20</w:t>
                        </w:r>
                        <w:r w:rsidR="00442D60">
                          <w:rPr>
                            <w:rFonts w:ascii="Arial" w:hAnsi="Arial" w:cs="Arial"/>
                            <w:bCs/>
                            <w:color w:val="3B3E42"/>
                          </w:rPr>
                          <w:t>10</w:t>
                        </w:r>
                      </w:p>
                      <w:p w:rsidR="00246AF3" w:rsidRDefault="00246AF3" w:rsidP="004C3CC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4C3CCA" w:rsidRDefault="004C3CCA" w:rsidP="004C3CC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4C3CCA" w:rsidRPr="009A1B5E" w:rsidRDefault="00442D60" w:rsidP="00635938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2007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9A1B5E" w:rsidRDefault="00442D60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St. Mary’s Collage –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Chilaw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  <w:p w:rsidR="009A1B5E" w:rsidRDefault="009A1B5E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0B5352" w:rsidRPr="009A1B5E" w:rsidRDefault="004C3CCA" w:rsidP="00246AF3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 w:rsidRPr="009A1B5E">
                          <w:rPr>
                            <w:rFonts w:ascii="Arial" w:hAnsi="Arial" w:cs="Arial"/>
                            <w:bCs/>
                            <w:color w:val="3B3E42"/>
                          </w:rPr>
                          <w:t>G.C.E. Advanced Level</w:t>
                        </w:r>
                      </w:p>
                      <w:p w:rsidR="004C3CCA" w:rsidRPr="009A1B5E" w:rsidRDefault="00442D60" w:rsidP="004C3CC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>Drama and Theory (B), Sinhala (C), Political Science (S)</w:t>
                        </w:r>
                      </w:p>
                      <w:p w:rsidR="004C3CCA" w:rsidRDefault="004C3CCA" w:rsidP="004C3CC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</w:p>
                      <w:p w:rsidR="004C3CCA" w:rsidRPr="009A1B5E" w:rsidRDefault="004C3CCA" w:rsidP="004C3CC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Cs/>
                            <w:color w:val="3B3E42"/>
                          </w:rPr>
                        </w:pPr>
                        <w:r w:rsidRPr="009A1B5E">
                          <w:rPr>
                            <w:rFonts w:ascii="Arial" w:hAnsi="Arial" w:cs="Arial"/>
                            <w:bCs/>
                            <w:color w:val="3B3E42"/>
                          </w:rPr>
                          <w:t>G.C.E. Ordinary Level</w:t>
                        </w:r>
                      </w:p>
                      <w:p w:rsidR="004C3CCA" w:rsidRPr="00442D60" w:rsidRDefault="004C3CCA" w:rsidP="00533E20">
                        <w:pPr>
                          <w:spacing w:before="0" w:after="0"/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</w:pPr>
                        <w:r w:rsidRPr="009A1B5E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 xml:space="preserve">Passed with </w:t>
                        </w:r>
                        <w:r w:rsidR="00442D60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>1</w:t>
                        </w:r>
                        <w:r w:rsidRPr="009A1B5E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 xml:space="preserve"> </w:t>
                        </w:r>
                        <w:r w:rsidR="006F2648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>Very Good pass</w:t>
                        </w:r>
                        <w:r w:rsidR="00442D60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 xml:space="preserve">, 3 </w:t>
                        </w:r>
                        <w:r w:rsidRPr="009A1B5E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>Credits</w:t>
                        </w:r>
                        <w:r w:rsidR="006F2648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 xml:space="preserve"> passes </w:t>
                        </w:r>
                        <w:r w:rsidR="00442D60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 xml:space="preserve"> and </w:t>
                        </w:r>
                        <w:r w:rsidR="00533E20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>5</w:t>
                        </w:r>
                        <w:r w:rsidR="00442D60">
                          <w:rPr>
                            <w:rFonts w:ascii="Arial" w:hAnsi="Arial" w:cs="Arial"/>
                            <w:bCs/>
                            <w:i/>
                            <w:iCs/>
                            <w:color w:val="3B3E42"/>
                          </w:rPr>
                          <w:t xml:space="preserve"> Simple passes </w:t>
                        </w:r>
                      </w:p>
                    </w:tc>
                  </w:tr>
                </w:tbl>
                <w:p w:rsidR="00315076" w:rsidRPr="002D44B0" w:rsidRDefault="00315076" w:rsidP="00246AF3">
                  <w:pPr>
                    <w:spacing w:before="0"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0E44EC">
        <w:trPr>
          <w:trHeight w:val="5220"/>
        </w:trPr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7B371F" w:rsidRPr="002D44B0" w:rsidTr="00360D5B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B371F" w:rsidRPr="002D44B0" w:rsidRDefault="007B371F" w:rsidP="00360D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 xml:space="preserve">Work Experience </w:t>
                  </w:r>
                </w:p>
              </w:tc>
            </w:tr>
            <w:tr w:rsidR="007B371F" w:rsidRPr="002D44B0" w:rsidTr="00360D5B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B371F" w:rsidRPr="006F2648" w:rsidRDefault="007B371F" w:rsidP="00360D5B">
                  <w:pPr>
                    <w:rPr>
                      <w:sz w:val="2"/>
                    </w:rPr>
                  </w:pPr>
                </w:p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10215"/>
                  </w:tblGrid>
                  <w:tr w:rsidR="006D0CAC" w:rsidRPr="00504C88" w:rsidTr="002B72D2">
                    <w:trPr>
                      <w:jc w:val="center"/>
                    </w:trPr>
                    <w:tc>
                      <w:tcPr>
                        <w:tcW w:w="10215" w:type="dxa"/>
                      </w:tcPr>
                      <w:p w:rsidR="006D0CAC" w:rsidRDefault="006D0CAC" w:rsidP="006D0CAC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proofErr w:type="spellStart"/>
                        <w:r w:rsidRPr="006D0CAC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Teleview</w:t>
                        </w:r>
                        <w:proofErr w:type="spellEnd"/>
                        <w:r w:rsidRPr="006D0CAC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533E2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</w:t>
                        </w:r>
                        <w:proofErr w:type="spellStart"/>
                        <w:r w:rsidR="00533E2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Pvt</w:t>
                        </w:r>
                        <w:proofErr w:type="spellEnd"/>
                        <w:r w:rsidR="00533E2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) Ltd and </w:t>
                        </w:r>
                        <w:proofErr w:type="spellStart"/>
                        <w:r w:rsidR="00533E2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Teleview</w:t>
                        </w:r>
                        <w:proofErr w:type="spellEnd"/>
                        <w:r w:rsidR="00533E2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Pr="006D0CAC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Technology Academy </w:t>
                        </w:r>
                      </w:p>
                      <w:p w:rsidR="006D0CAC" w:rsidRDefault="006D0CAC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6D0CAC" w:rsidRDefault="006D0CAC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  <w:r w:rsidRPr="006D0CAC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 xml:space="preserve">Graphic Designer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  <w:t>– August 2012 to today</w:t>
                        </w:r>
                      </w:p>
                      <w:p w:rsidR="006D0CAC" w:rsidRDefault="006D0CAC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3B3E42"/>
                          </w:rPr>
                        </w:pPr>
                      </w:p>
                      <w:p w:rsidR="006D0CAC" w:rsidRDefault="006D0CAC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 w:rsidRPr="006D0CAC">
                          <w:rPr>
                            <w:rFonts w:ascii="Arial" w:hAnsi="Arial" w:cs="Arial"/>
                            <w:color w:val="3B3E42"/>
                          </w:rPr>
                          <w:t>Teleview</w:t>
                        </w:r>
                        <w:proofErr w:type="spellEnd"/>
                        <w:r w:rsidRPr="006D0CAC">
                          <w:rPr>
                            <w:rFonts w:ascii="Arial" w:hAnsi="Arial" w:cs="Arial"/>
                            <w:color w:val="3B3E42"/>
                          </w:rPr>
                          <w:t xml:space="preserve"> Technology Academy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is a part of the award winning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Teleview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Group with over 25 years of experience in the entertainment education industry. </w:t>
                        </w:r>
                      </w:p>
                      <w:p w:rsidR="006D0CAC" w:rsidRDefault="006D0CAC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C04DAA" w:rsidRDefault="00C04DAA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 am very fluent in using </w:t>
                        </w: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CorelDraw X4, Adobe Illustrator, Photoshop and Page Maker.</w:t>
                        </w:r>
                      </w:p>
                      <w:p w:rsidR="00C04DAA" w:rsidRDefault="00C04DAA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6D0CAC" w:rsidRDefault="006D0CAC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As a Graphic Designer I am carrying out  the following key activities; </w:t>
                        </w:r>
                      </w:p>
                      <w:p w:rsidR="006D0CAC" w:rsidRDefault="006D0CAC" w:rsidP="006D0CAC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6D0CAC" w:rsidRPr="00C04DAA" w:rsidRDefault="00C04DAA" w:rsidP="00C04DAA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Designing of Cover pages, Magazines, News paper advertisements, Broachers,  Visiting Cards, Logos, Wedding Cards,  and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B’day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cards</w:t>
                        </w:r>
                      </w:p>
                      <w:p w:rsidR="00C04DAA" w:rsidRPr="00C04DAA" w:rsidRDefault="00C04DAA" w:rsidP="00C04DAA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Printing works </w:t>
                        </w:r>
                      </w:p>
                      <w:p w:rsidR="006D0CAC" w:rsidRPr="00C04DAA" w:rsidRDefault="00C04DAA" w:rsidP="00C04DAA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Type setting </w:t>
                        </w:r>
                      </w:p>
                    </w:tc>
                  </w:tr>
                  <w:tr w:rsidR="00C04DAA" w:rsidRPr="00504C88" w:rsidTr="002B72D2">
                    <w:trPr>
                      <w:jc w:val="center"/>
                    </w:trPr>
                    <w:tc>
                      <w:tcPr>
                        <w:tcW w:w="10215" w:type="dxa"/>
                      </w:tcPr>
                      <w:p w:rsidR="00C04DAA" w:rsidRPr="006D0CAC" w:rsidRDefault="00C04DAA" w:rsidP="00C04DAA">
                        <w:pPr>
                          <w:pStyle w:val="ListParagraph"/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7B371F" w:rsidRPr="002D44B0" w:rsidRDefault="007B371F" w:rsidP="00360D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96D96" w:rsidRPr="002D44B0" w:rsidTr="00D664C1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96D96" w:rsidRPr="002D44B0" w:rsidRDefault="00996D96" w:rsidP="00D664C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996D96" w:rsidRPr="002D44B0" w:rsidTr="00D664C1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F2648" w:rsidRPr="006F2648" w:rsidRDefault="006F2648">
                  <w:pPr>
                    <w:rPr>
                      <w:sz w:val="2"/>
                    </w:rPr>
                  </w:pPr>
                </w:p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996D96" w:rsidRPr="00504C88" w:rsidTr="00D664C1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996D96" w:rsidRPr="00504C88" w:rsidRDefault="00996D96" w:rsidP="00931665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Sinhala</w:t>
                        </w: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996D96" w:rsidRDefault="00996D96" w:rsidP="00D664C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English</w:t>
                        </w:r>
                      </w:p>
                      <w:p w:rsidR="006F2648" w:rsidRPr="006F2648" w:rsidRDefault="006F2648" w:rsidP="00D664C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961" w:type="dxa"/>
                      </w:tcPr>
                      <w:p w:rsidR="00996D96" w:rsidRPr="00504C88" w:rsidRDefault="00996D96" w:rsidP="00D664C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996D96" w:rsidRPr="002D44B0" w:rsidRDefault="00996D96" w:rsidP="00D664C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996D96" w:rsidRDefault="00996D9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7B1CC0" w:rsidRPr="002D44B0" w:rsidTr="00927AA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B1CC0" w:rsidRPr="002D44B0" w:rsidRDefault="007B1CC0" w:rsidP="00927AA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7B1CC0" w:rsidRPr="002D44B0" w:rsidTr="00927AA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10215"/>
                  </w:tblGrid>
                  <w:tr w:rsidR="007B1CC0" w:rsidRPr="002D44B0" w:rsidTr="00927AA0">
                    <w:trPr>
                      <w:trHeight w:val="930"/>
                    </w:trPr>
                    <w:tc>
                      <w:tcPr>
                        <w:tcW w:w="10215" w:type="dxa"/>
                      </w:tcPr>
                      <w:p w:rsidR="00D57C05" w:rsidRDefault="00D57C05" w:rsidP="00D57C05">
                        <w:pPr>
                          <w:pStyle w:val="ListParagraph"/>
                          <w:spacing w:after="8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1913B3" w:rsidRDefault="001913B3" w:rsidP="001913B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National Youth Service Council  District Youth award competition – Best Script Writing 3</w:t>
                        </w:r>
                        <w:r w:rsidRPr="001913B3">
                          <w:rPr>
                            <w:rFonts w:ascii="Arial" w:hAnsi="Arial" w:cs="Arial"/>
                            <w:color w:val="3B3E42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place (2010) </w:t>
                        </w:r>
                      </w:p>
                      <w:p w:rsidR="001913B3" w:rsidRPr="001913B3" w:rsidRDefault="001913B3" w:rsidP="001913B3">
                        <w:pPr>
                          <w:pStyle w:val="ListParagraph"/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  <w:sz w:val="14"/>
                          </w:rPr>
                        </w:pPr>
                      </w:p>
                      <w:p w:rsidR="001913B3" w:rsidRDefault="001913B3" w:rsidP="001913B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National Youth Service Council  District Youth award competition – Best Drama Production 3</w:t>
                        </w:r>
                        <w:r w:rsidRPr="001913B3">
                          <w:rPr>
                            <w:rFonts w:ascii="Arial" w:hAnsi="Arial" w:cs="Arial"/>
                            <w:color w:val="3B3E42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place (2010) </w:t>
                        </w:r>
                      </w:p>
                      <w:p w:rsidR="001913B3" w:rsidRPr="001913B3" w:rsidRDefault="001913B3" w:rsidP="001913B3">
                        <w:pPr>
                          <w:pStyle w:val="ListParagraph"/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  <w:sz w:val="12"/>
                          </w:rPr>
                        </w:pPr>
                      </w:p>
                      <w:p w:rsidR="001913B3" w:rsidRDefault="001913B3" w:rsidP="001913B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All Island School Stage Drama Competition - Best Performance Certificate (2007/2008)</w:t>
                        </w:r>
                      </w:p>
                      <w:p w:rsidR="001913B3" w:rsidRPr="001913B3" w:rsidRDefault="001913B3" w:rsidP="001913B3">
                        <w:pPr>
                          <w:pStyle w:val="ListParagraph"/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  <w:sz w:val="12"/>
                            <w:szCs w:val="12"/>
                          </w:rPr>
                        </w:pPr>
                      </w:p>
                      <w:p w:rsidR="001913B3" w:rsidRDefault="001913B3" w:rsidP="001913B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All Island School Stage Drama Competition - Special Performance Certificate (2007/2008)</w:t>
                        </w:r>
                      </w:p>
                      <w:p w:rsidR="001913B3" w:rsidRPr="001913B3" w:rsidRDefault="001913B3" w:rsidP="001913B3">
                        <w:pPr>
                          <w:pStyle w:val="ListParagraph"/>
                          <w:ind w:left="494" w:hanging="270"/>
                          <w:rPr>
                            <w:rFonts w:ascii="Arial" w:hAnsi="Arial" w:cs="Arial"/>
                            <w:color w:val="3B3E42"/>
                            <w:sz w:val="10"/>
                          </w:rPr>
                        </w:pPr>
                      </w:p>
                      <w:p w:rsidR="001913B3" w:rsidRDefault="001913B3" w:rsidP="001913B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All Island Inter School Stage Drama Competition – Best Co-Actor (2007)</w:t>
                        </w:r>
                      </w:p>
                      <w:p w:rsidR="001913B3" w:rsidRPr="001913B3" w:rsidRDefault="001913B3" w:rsidP="001913B3">
                        <w:pPr>
                          <w:pStyle w:val="ListParagraph"/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  <w:sz w:val="12"/>
                          </w:rPr>
                        </w:pPr>
                      </w:p>
                      <w:p w:rsidR="001913B3" w:rsidRDefault="001913B3" w:rsidP="001913B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All Island School Stage Drama Competition - Best Performance Certificate (2005/2006)</w:t>
                        </w:r>
                      </w:p>
                      <w:p w:rsidR="001913B3" w:rsidRPr="001913B3" w:rsidRDefault="001913B3" w:rsidP="001913B3">
                        <w:pPr>
                          <w:pStyle w:val="ListParagraph"/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  <w:sz w:val="10"/>
                          </w:rPr>
                        </w:pPr>
                      </w:p>
                      <w:p w:rsidR="00D57C05" w:rsidRDefault="00D57C05" w:rsidP="001913B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Government Stage Drama Ceremony – Best Performance Certificate (2005)</w:t>
                        </w:r>
                      </w:p>
                      <w:p w:rsidR="001913B3" w:rsidRPr="001913B3" w:rsidRDefault="001913B3" w:rsidP="001913B3">
                        <w:pPr>
                          <w:pStyle w:val="ListParagraph"/>
                          <w:rPr>
                            <w:rFonts w:ascii="Arial" w:hAnsi="Arial" w:cs="Arial"/>
                            <w:color w:val="3B3E42"/>
                            <w:sz w:val="12"/>
                          </w:rPr>
                        </w:pPr>
                      </w:p>
                      <w:p w:rsidR="001913B3" w:rsidRDefault="001913B3" w:rsidP="001913B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ind w:left="494" w:hanging="27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Coll</w:t>
                        </w:r>
                        <w:r w:rsidR="00DC6885">
                          <w:rPr>
                            <w:rFonts w:ascii="Arial" w:hAnsi="Arial" w:cs="Arial"/>
                            <w:color w:val="3B3E42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ge S</w:t>
                        </w:r>
                        <w:r w:rsidR="00DC6885">
                          <w:rPr>
                            <w:rFonts w:ascii="Arial" w:hAnsi="Arial" w:cs="Arial"/>
                            <w:color w:val="3B3E42"/>
                          </w:rPr>
                          <w:t>enio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r Prefect – (2010)</w:t>
                        </w:r>
                      </w:p>
                      <w:p w:rsidR="00533E20" w:rsidRPr="00533E20" w:rsidRDefault="00533E20" w:rsidP="00533E20">
                        <w:pPr>
                          <w:pStyle w:val="ListParagraph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533E20" w:rsidRDefault="00533E20" w:rsidP="00533E20">
                        <w:pPr>
                          <w:pStyle w:val="ListParagraph"/>
                          <w:spacing w:after="80" w:line="240" w:lineRule="auto"/>
                          <w:ind w:left="494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D57C05" w:rsidRPr="001832F4" w:rsidRDefault="00D57C05" w:rsidP="001913B3">
                        <w:pPr>
                          <w:pStyle w:val="ListParagraph"/>
                          <w:spacing w:after="80" w:line="240" w:lineRule="auto"/>
                          <w:ind w:left="108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7B1CC0" w:rsidRPr="002D44B0" w:rsidRDefault="007B1CC0" w:rsidP="00927AA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7B1CC0" w:rsidRDefault="007B1CC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E206D3" w:rsidRDefault="00E206D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996D96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Referees</w:t>
                  </w:r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E44EC" w:rsidRPr="000E44EC" w:rsidRDefault="000E44EC">
                  <w:pPr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107"/>
                    <w:gridCol w:w="5108"/>
                  </w:tblGrid>
                  <w:tr w:rsidR="000E44EC" w:rsidRPr="00704D58" w:rsidTr="000E44EC">
                    <w:tc>
                      <w:tcPr>
                        <w:tcW w:w="5107" w:type="dxa"/>
                      </w:tcPr>
                      <w:p w:rsidR="000E44EC" w:rsidRDefault="0039371A" w:rsidP="000E44EC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04D58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Mrs. K. G. N. </w:t>
                        </w:r>
                        <w:proofErr w:type="spellStart"/>
                        <w:r w:rsidRPr="00704D58">
                          <w:rPr>
                            <w:rFonts w:ascii="Arial" w:hAnsi="Arial" w:cs="Arial"/>
                            <w:b/>
                            <w:bCs/>
                          </w:rPr>
                          <w:t>Nuradha</w:t>
                        </w:r>
                        <w:proofErr w:type="spellEnd"/>
                        <w:r w:rsidRPr="00704D58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704D58">
                          <w:rPr>
                            <w:rFonts w:ascii="Arial" w:hAnsi="Arial" w:cs="Arial"/>
                            <w:b/>
                            <w:bCs/>
                          </w:rPr>
                          <w:t>Alwis</w:t>
                        </w:r>
                        <w:proofErr w:type="spellEnd"/>
                        <w:r w:rsidR="001A5EED">
                          <w:rPr>
                            <w:rFonts w:ascii="Arial" w:hAnsi="Arial" w:cs="Arial"/>
                            <w:b/>
                            <w:bCs/>
                          </w:rPr>
                          <w:t>,</w:t>
                        </w:r>
                      </w:p>
                      <w:p w:rsidR="00DE149A" w:rsidRDefault="00DE149A" w:rsidP="000E44EC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Sr.Executive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="001A5EED">
                          <w:rPr>
                            <w:rFonts w:ascii="Arial" w:hAnsi="Arial" w:cs="Arial"/>
                            <w:b/>
                            <w:bCs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="001A5EED">
                          <w:rPr>
                            <w:rFonts w:ascii="Arial" w:hAnsi="Arial" w:cs="Arial"/>
                            <w:b/>
                            <w:bCs/>
                          </w:rPr>
                          <w:t>Project delivery,</w:t>
                        </w:r>
                      </w:p>
                      <w:p w:rsidR="001A5EED" w:rsidRDefault="001A5EED" w:rsidP="000E44EC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Virtusa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Pvt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) LTD,</w:t>
                        </w:r>
                      </w:p>
                      <w:p w:rsidR="001A5EED" w:rsidRDefault="001A5EED" w:rsidP="000E44EC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Colombo 16.</w:t>
                        </w:r>
                      </w:p>
                      <w:p w:rsidR="00795CA4" w:rsidRPr="00704D58" w:rsidRDefault="00795CA4" w:rsidP="000E44EC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Contact No - +94 773290805</w:t>
                        </w:r>
                      </w:p>
                      <w:p w:rsidR="000E44EC" w:rsidRPr="00704D58" w:rsidRDefault="000E44EC" w:rsidP="00DC6885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5108" w:type="dxa"/>
                      </w:tcPr>
                      <w:p w:rsidR="007B1CC0" w:rsidRDefault="007B1CC0" w:rsidP="007B1CC0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04D58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Mr. </w:t>
                        </w:r>
                        <w:proofErr w:type="spellStart"/>
                        <w:r w:rsidR="001A5EED">
                          <w:rPr>
                            <w:rFonts w:ascii="Arial" w:hAnsi="Arial" w:cs="Arial"/>
                            <w:b/>
                            <w:bCs/>
                          </w:rPr>
                          <w:t>Manura</w:t>
                        </w:r>
                        <w:proofErr w:type="spellEnd"/>
                        <w:r w:rsidR="001A5EED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="001A5EED">
                          <w:rPr>
                            <w:rFonts w:ascii="Arial" w:hAnsi="Arial" w:cs="Arial"/>
                            <w:b/>
                            <w:bCs/>
                          </w:rPr>
                          <w:t>Perera</w:t>
                        </w:r>
                        <w:proofErr w:type="spellEnd"/>
                        <w:r w:rsidR="001A5EED">
                          <w:rPr>
                            <w:rFonts w:ascii="Arial" w:hAnsi="Arial" w:cs="Arial"/>
                            <w:b/>
                            <w:bCs/>
                          </w:rPr>
                          <w:t>,</w:t>
                        </w:r>
                      </w:p>
                      <w:p w:rsidR="001A5EED" w:rsidRDefault="001A5EED" w:rsidP="007B1CC0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Implementation Consultant,</w:t>
                        </w:r>
                      </w:p>
                      <w:p w:rsidR="001A5EED" w:rsidRDefault="001A5EED" w:rsidP="007B1CC0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GT Nexus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suvices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,</w:t>
                        </w:r>
                      </w:p>
                      <w:p w:rsidR="001A5EED" w:rsidRDefault="001A5EED" w:rsidP="007B1CC0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Colombo 04.</w:t>
                        </w:r>
                      </w:p>
                      <w:p w:rsidR="00795CA4" w:rsidRPr="00704D58" w:rsidRDefault="00795CA4" w:rsidP="007B1CC0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Contact No - +94 772480743</w:t>
                        </w:r>
                      </w:p>
                      <w:p w:rsidR="000E44EC" w:rsidRPr="00704D58" w:rsidRDefault="000E44EC" w:rsidP="007B1CC0">
                        <w:pPr>
                          <w:spacing w:before="0" w:after="0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4B5DF6" w:rsidRDefault="004B5DF6" w:rsidP="006313FE">
                  <w:pPr>
                    <w:spacing w:before="0" w:after="0"/>
                    <w:rPr>
                      <w:rFonts w:ascii="Arial" w:hAnsi="Arial" w:cs="Arial"/>
                      <w:bCs/>
                    </w:rPr>
                  </w:pPr>
                </w:p>
                <w:p w:rsidR="004B5DF6" w:rsidRPr="002D44B0" w:rsidRDefault="004B5DF6" w:rsidP="00512241">
                  <w:pPr>
                    <w:spacing w:before="0" w:after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704D58" w:rsidRDefault="00704D58" w:rsidP="007B1CC0">
      <w:pPr>
        <w:rPr>
          <w:rFonts w:ascii="Arial" w:hAnsi="Arial" w:cs="Arial"/>
          <w:color w:val="3B3E42"/>
        </w:rPr>
      </w:pPr>
    </w:p>
    <w:p w:rsidR="007B1CC0" w:rsidRPr="0053615D" w:rsidRDefault="007B1CC0" w:rsidP="007B1CC0">
      <w:pPr>
        <w:rPr>
          <w:rFonts w:ascii="Arial" w:hAnsi="Arial" w:cs="Arial"/>
          <w:color w:val="3B3E42"/>
        </w:rPr>
      </w:pPr>
      <w:r w:rsidRPr="0053615D">
        <w:rPr>
          <w:rFonts w:ascii="Arial" w:hAnsi="Arial" w:cs="Arial"/>
          <w:color w:val="3B3E42"/>
        </w:rPr>
        <w:t>I hereby certify that the particulars made in this form are true and accurate to the best of my knowledge.</w:t>
      </w:r>
    </w:p>
    <w:p w:rsidR="007B1CC0" w:rsidRPr="0053615D" w:rsidRDefault="007B1CC0" w:rsidP="007B1CC0">
      <w:pPr>
        <w:rPr>
          <w:rFonts w:ascii="Arial" w:hAnsi="Arial" w:cs="Arial"/>
          <w:color w:val="3B3E42"/>
        </w:rPr>
      </w:pPr>
      <w:r w:rsidRPr="0053615D">
        <w:rPr>
          <w:rFonts w:ascii="Arial" w:hAnsi="Arial" w:cs="Arial"/>
          <w:color w:val="3B3E42"/>
        </w:rPr>
        <w:t>Thank You</w:t>
      </w:r>
    </w:p>
    <w:p w:rsidR="00D246C3" w:rsidRDefault="00D246C3">
      <w:pPr>
        <w:rPr>
          <w:rFonts w:ascii="Arial" w:hAnsi="Arial" w:cs="Arial"/>
          <w:color w:val="3B3E42"/>
        </w:rPr>
      </w:pPr>
    </w:p>
    <w:p w:rsidR="00D246C3" w:rsidRDefault="00D246C3">
      <w:pPr>
        <w:rPr>
          <w:rFonts w:ascii="Arial" w:hAnsi="Arial" w:cs="Arial"/>
          <w:color w:val="3B3E42"/>
        </w:rPr>
      </w:pPr>
    </w:p>
    <w:p w:rsidR="00694E29" w:rsidRPr="007B1CC0" w:rsidRDefault="007B1CC0">
      <w:pPr>
        <w:rPr>
          <w:rFonts w:ascii="Arial" w:hAnsi="Arial" w:cs="Arial"/>
          <w:color w:val="3B3E42"/>
        </w:rPr>
      </w:pPr>
      <w:r w:rsidRPr="0053615D">
        <w:rPr>
          <w:rFonts w:ascii="Arial" w:hAnsi="Arial" w:cs="Arial"/>
          <w:color w:val="3B3E42"/>
        </w:rPr>
        <w:t>Yours Faithfully,</w:t>
      </w:r>
      <w:r w:rsidRPr="0053615D">
        <w:rPr>
          <w:rFonts w:ascii="Arial" w:hAnsi="Arial" w:cs="Arial"/>
          <w:color w:val="3B3E42"/>
        </w:rPr>
        <w:tab/>
      </w:r>
      <w:r w:rsidRPr="0053615D">
        <w:rPr>
          <w:rFonts w:ascii="Arial" w:hAnsi="Arial" w:cs="Arial"/>
          <w:color w:val="3B3E42"/>
        </w:rPr>
        <w:tab/>
      </w:r>
      <w:r w:rsidRPr="0053615D">
        <w:rPr>
          <w:rFonts w:ascii="Arial" w:hAnsi="Arial" w:cs="Arial"/>
          <w:color w:val="3B3E42"/>
        </w:rPr>
        <w:tab/>
      </w:r>
      <w:r w:rsidRPr="0053615D">
        <w:rPr>
          <w:rFonts w:ascii="Arial" w:hAnsi="Arial" w:cs="Arial"/>
          <w:color w:val="3B3E42"/>
        </w:rPr>
        <w:tab/>
      </w:r>
      <w:r w:rsidRPr="0053615D">
        <w:rPr>
          <w:rFonts w:ascii="Arial" w:hAnsi="Arial" w:cs="Arial"/>
          <w:color w:val="3B3E42"/>
        </w:rPr>
        <w:tab/>
      </w:r>
      <w:r w:rsidRPr="0053615D">
        <w:rPr>
          <w:rFonts w:ascii="Arial" w:hAnsi="Arial" w:cs="Arial"/>
          <w:color w:val="3B3E42"/>
        </w:rPr>
        <w:tab/>
      </w:r>
      <w:r w:rsidRPr="0053615D">
        <w:rPr>
          <w:rFonts w:ascii="Arial" w:hAnsi="Arial" w:cs="Arial"/>
          <w:color w:val="3B3E42"/>
        </w:rPr>
        <w:tab/>
      </w:r>
    </w:p>
    <w:p w:rsidR="00996D96" w:rsidRDefault="00DC68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C.D.A.M. </w:t>
      </w:r>
      <w:proofErr w:type="spellStart"/>
      <w:r w:rsidR="0039371A">
        <w:rPr>
          <w:rFonts w:ascii="Arial" w:hAnsi="Arial" w:cs="Arial"/>
        </w:rPr>
        <w:t>Janaka</w:t>
      </w:r>
      <w:proofErr w:type="spellEnd"/>
      <w:r w:rsidR="0039371A">
        <w:rPr>
          <w:rFonts w:ascii="Arial" w:hAnsi="Arial" w:cs="Arial"/>
        </w:rPr>
        <w:t xml:space="preserve"> </w:t>
      </w:r>
      <w:proofErr w:type="spellStart"/>
      <w:r w:rsidR="0039371A">
        <w:rPr>
          <w:rFonts w:ascii="Arial" w:hAnsi="Arial" w:cs="Arial"/>
        </w:rPr>
        <w:t>Priyantha</w:t>
      </w:r>
      <w:proofErr w:type="spellEnd"/>
    </w:p>
    <w:p w:rsidR="00067179" w:rsidRPr="00215B45" w:rsidRDefault="00067179">
      <w:pPr>
        <w:rPr>
          <w:rFonts w:ascii="Arial" w:hAnsi="Arial" w:cs="Arial"/>
        </w:rPr>
      </w:pPr>
    </w:p>
    <w:sectPr w:rsidR="00067179" w:rsidRPr="00215B45" w:rsidSect="00D2312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0163"/>
    <w:multiLevelType w:val="hybridMultilevel"/>
    <w:tmpl w:val="EDA6A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9681F"/>
    <w:multiLevelType w:val="hybridMultilevel"/>
    <w:tmpl w:val="7BCA6330"/>
    <w:lvl w:ilvl="0" w:tplc="43209F52">
      <w:start w:val="7"/>
      <w:numFmt w:val="bullet"/>
      <w:lvlText w:val=""/>
      <w:lvlJc w:val="left"/>
      <w:pPr>
        <w:ind w:left="1080" w:hanging="360"/>
      </w:pPr>
      <w:rPr>
        <w:rFonts w:ascii="Symbol" w:eastAsia="MS P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57D28"/>
    <w:multiLevelType w:val="hybridMultilevel"/>
    <w:tmpl w:val="6ECAD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050D5"/>
    <w:multiLevelType w:val="hybridMultilevel"/>
    <w:tmpl w:val="F88231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8068D1"/>
    <w:multiLevelType w:val="hybridMultilevel"/>
    <w:tmpl w:val="DF7643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1A6174"/>
    <w:multiLevelType w:val="hybridMultilevel"/>
    <w:tmpl w:val="BCF4711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9830492"/>
    <w:multiLevelType w:val="hybridMultilevel"/>
    <w:tmpl w:val="070E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11A2E"/>
    <w:multiLevelType w:val="hybridMultilevel"/>
    <w:tmpl w:val="737E1E1A"/>
    <w:lvl w:ilvl="0" w:tplc="B290EABA">
      <w:numFmt w:val="bullet"/>
      <w:lvlText w:val=""/>
      <w:lvlJc w:val="left"/>
      <w:pPr>
        <w:ind w:left="1080" w:hanging="360"/>
      </w:pPr>
      <w:rPr>
        <w:rFonts w:ascii="Symbol" w:eastAsia="MS PMincho" w:hAnsi="Symbo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514C02"/>
    <w:multiLevelType w:val="hybridMultilevel"/>
    <w:tmpl w:val="5F6C257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17925"/>
    <w:multiLevelType w:val="hybridMultilevel"/>
    <w:tmpl w:val="B29C8B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190807"/>
    <w:multiLevelType w:val="hybridMultilevel"/>
    <w:tmpl w:val="68FCE3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7F12C4"/>
    <w:multiLevelType w:val="hybridMultilevel"/>
    <w:tmpl w:val="50C4BED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8"/>
  </w:num>
  <w:num w:numId="5">
    <w:abstractNumId w:val="13"/>
  </w:num>
  <w:num w:numId="6">
    <w:abstractNumId w:val="16"/>
  </w:num>
  <w:num w:numId="7">
    <w:abstractNumId w:val="15"/>
  </w:num>
  <w:num w:numId="8">
    <w:abstractNumId w:val="4"/>
  </w:num>
  <w:num w:numId="9">
    <w:abstractNumId w:val="5"/>
  </w:num>
  <w:num w:numId="10">
    <w:abstractNumId w:val="14"/>
  </w:num>
  <w:num w:numId="11">
    <w:abstractNumId w:val="7"/>
  </w:num>
  <w:num w:numId="12">
    <w:abstractNumId w:val="0"/>
  </w:num>
  <w:num w:numId="13">
    <w:abstractNumId w:val="17"/>
  </w:num>
  <w:num w:numId="14">
    <w:abstractNumId w:val="10"/>
  </w:num>
  <w:num w:numId="15">
    <w:abstractNumId w:val="6"/>
  </w:num>
  <w:num w:numId="16">
    <w:abstractNumId w:val="1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savePreviewPicture/>
  <w:compat>
    <w:useFELayout/>
  </w:compat>
  <w:rsids>
    <w:rsidRoot w:val="00D15E8A"/>
    <w:rsid w:val="00015CBB"/>
    <w:rsid w:val="00022E95"/>
    <w:rsid w:val="00055CAE"/>
    <w:rsid w:val="00062AD3"/>
    <w:rsid w:val="00067179"/>
    <w:rsid w:val="000734CE"/>
    <w:rsid w:val="00073928"/>
    <w:rsid w:val="00083491"/>
    <w:rsid w:val="000B5352"/>
    <w:rsid w:val="000D7441"/>
    <w:rsid w:val="000E44EC"/>
    <w:rsid w:val="001126C5"/>
    <w:rsid w:val="001211DC"/>
    <w:rsid w:val="00130370"/>
    <w:rsid w:val="00137E5A"/>
    <w:rsid w:val="0014662F"/>
    <w:rsid w:val="0016329A"/>
    <w:rsid w:val="00167169"/>
    <w:rsid w:val="001828B7"/>
    <w:rsid w:val="001832F4"/>
    <w:rsid w:val="001913B3"/>
    <w:rsid w:val="001914CB"/>
    <w:rsid w:val="001A5EED"/>
    <w:rsid w:val="001C05DA"/>
    <w:rsid w:val="001F5A8E"/>
    <w:rsid w:val="002016FC"/>
    <w:rsid w:val="00215B45"/>
    <w:rsid w:val="002337B5"/>
    <w:rsid w:val="00246AF3"/>
    <w:rsid w:val="00246E13"/>
    <w:rsid w:val="00265153"/>
    <w:rsid w:val="002B242D"/>
    <w:rsid w:val="002D143C"/>
    <w:rsid w:val="002D44B0"/>
    <w:rsid w:val="002E4767"/>
    <w:rsid w:val="00315076"/>
    <w:rsid w:val="00317A0E"/>
    <w:rsid w:val="00324722"/>
    <w:rsid w:val="003303B1"/>
    <w:rsid w:val="00341EEC"/>
    <w:rsid w:val="0035254F"/>
    <w:rsid w:val="0037693C"/>
    <w:rsid w:val="00392CEA"/>
    <w:rsid w:val="0039371A"/>
    <w:rsid w:val="003F53E7"/>
    <w:rsid w:val="00401BEF"/>
    <w:rsid w:val="00413BAC"/>
    <w:rsid w:val="00431BAE"/>
    <w:rsid w:val="00442D60"/>
    <w:rsid w:val="00444FCD"/>
    <w:rsid w:val="004631F9"/>
    <w:rsid w:val="004A42EF"/>
    <w:rsid w:val="004B5DF6"/>
    <w:rsid w:val="004C3CCA"/>
    <w:rsid w:val="004D3829"/>
    <w:rsid w:val="004D7345"/>
    <w:rsid w:val="004F5814"/>
    <w:rsid w:val="004F77B4"/>
    <w:rsid w:val="005043E1"/>
    <w:rsid w:val="00504C88"/>
    <w:rsid w:val="00512241"/>
    <w:rsid w:val="005202EB"/>
    <w:rsid w:val="00523897"/>
    <w:rsid w:val="00532012"/>
    <w:rsid w:val="00532D43"/>
    <w:rsid w:val="00533E20"/>
    <w:rsid w:val="0055240B"/>
    <w:rsid w:val="00553CFF"/>
    <w:rsid w:val="00562696"/>
    <w:rsid w:val="00575715"/>
    <w:rsid w:val="00581B4D"/>
    <w:rsid w:val="005A2C07"/>
    <w:rsid w:val="005D0C27"/>
    <w:rsid w:val="005F00A3"/>
    <w:rsid w:val="006068F3"/>
    <w:rsid w:val="00606CB9"/>
    <w:rsid w:val="006152DB"/>
    <w:rsid w:val="006313FE"/>
    <w:rsid w:val="00635938"/>
    <w:rsid w:val="00641208"/>
    <w:rsid w:val="00653D70"/>
    <w:rsid w:val="006700F2"/>
    <w:rsid w:val="00686231"/>
    <w:rsid w:val="00694E29"/>
    <w:rsid w:val="006C2043"/>
    <w:rsid w:val="006D0CAC"/>
    <w:rsid w:val="006E5165"/>
    <w:rsid w:val="006F2648"/>
    <w:rsid w:val="00704D58"/>
    <w:rsid w:val="007135FA"/>
    <w:rsid w:val="00721F7B"/>
    <w:rsid w:val="00750C98"/>
    <w:rsid w:val="00763FA9"/>
    <w:rsid w:val="0077237C"/>
    <w:rsid w:val="007747AA"/>
    <w:rsid w:val="0077647F"/>
    <w:rsid w:val="00776535"/>
    <w:rsid w:val="00795CA4"/>
    <w:rsid w:val="007A25B0"/>
    <w:rsid w:val="007B1CC0"/>
    <w:rsid w:val="007B371F"/>
    <w:rsid w:val="007C073B"/>
    <w:rsid w:val="007C1DFA"/>
    <w:rsid w:val="007E70AC"/>
    <w:rsid w:val="007E72E6"/>
    <w:rsid w:val="007F63DD"/>
    <w:rsid w:val="0080290C"/>
    <w:rsid w:val="00805CFB"/>
    <w:rsid w:val="008312AB"/>
    <w:rsid w:val="00851820"/>
    <w:rsid w:val="00857704"/>
    <w:rsid w:val="00864960"/>
    <w:rsid w:val="00880AD7"/>
    <w:rsid w:val="00893859"/>
    <w:rsid w:val="00897155"/>
    <w:rsid w:val="008978F0"/>
    <w:rsid w:val="008A79EF"/>
    <w:rsid w:val="008B48EA"/>
    <w:rsid w:val="008C5110"/>
    <w:rsid w:val="008D653C"/>
    <w:rsid w:val="008E1B99"/>
    <w:rsid w:val="008F255E"/>
    <w:rsid w:val="008F4901"/>
    <w:rsid w:val="00914EC1"/>
    <w:rsid w:val="00931665"/>
    <w:rsid w:val="00943D13"/>
    <w:rsid w:val="00946E52"/>
    <w:rsid w:val="009806AB"/>
    <w:rsid w:val="00980A2D"/>
    <w:rsid w:val="00996D96"/>
    <w:rsid w:val="009A1B5E"/>
    <w:rsid w:val="009B50DC"/>
    <w:rsid w:val="009C2A27"/>
    <w:rsid w:val="009D2AE0"/>
    <w:rsid w:val="009D34B1"/>
    <w:rsid w:val="009E1830"/>
    <w:rsid w:val="009F2958"/>
    <w:rsid w:val="009F79C8"/>
    <w:rsid w:val="00A25B91"/>
    <w:rsid w:val="00A336C0"/>
    <w:rsid w:val="00A34C4E"/>
    <w:rsid w:val="00A76819"/>
    <w:rsid w:val="00A76EF5"/>
    <w:rsid w:val="00AA370C"/>
    <w:rsid w:val="00AA58B7"/>
    <w:rsid w:val="00AB6C40"/>
    <w:rsid w:val="00AE37BB"/>
    <w:rsid w:val="00AE44A2"/>
    <w:rsid w:val="00AE481A"/>
    <w:rsid w:val="00AE5A9B"/>
    <w:rsid w:val="00B154E9"/>
    <w:rsid w:val="00B23FBC"/>
    <w:rsid w:val="00B3035F"/>
    <w:rsid w:val="00B34E7A"/>
    <w:rsid w:val="00B457D9"/>
    <w:rsid w:val="00B508D4"/>
    <w:rsid w:val="00B52F15"/>
    <w:rsid w:val="00B605D2"/>
    <w:rsid w:val="00B6330E"/>
    <w:rsid w:val="00B67A76"/>
    <w:rsid w:val="00B67AA7"/>
    <w:rsid w:val="00B76F12"/>
    <w:rsid w:val="00B93EA9"/>
    <w:rsid w:val="00BA0546"/>
    <w:rsid w:val="00BB17F5"/>
    <w:rsid w:val="00BB2DFA"/>
    <w:rsid w:val="00BB6CC9"/>
    <w:rsid w:val="00BC2000"/>
    <w:rsid w:val="00BE76CE"/>
    <w:rsid w:val="00BF0E24"/>
    <w:rsid w:val="00C04DAA"/>
    <w:rsid w:val="00C11188"/>
    <w:rsid w:val="00C17C2C"/>
    <w:rsid w:val="00C23C96"/>
    <w:rsid w:val="00C37187"/>
    <w:rsid w:val="00C8656C"/>
    <w:rsid w:val="00C92EA7"/>
    <w:rsid w:val="00CA381B"/>
    <w:rsid w:val="00CA4EDD"/>
    <w:rsid w:val="00CD58F6"/>
    <w:rsid w:val="00CE7548"/>
    <w:rsid w:val="00D01CD2"/>
    <w:rsid w:val="00D15E8A"/>
    <w:rsid w:val="00D23121"/>
    <w:rsid w:val="00D246C3"/>
    <w:rsid w:val="00D457F9"/>
    <w:rsid w:val="00D51AE4"/>
    <w:rsid w:val="00D52871"/>
    <w:rsid w:val="00D57C05"/>
    <w:rsid w:val="00D65DF6"/>
    <w:rsid w:val="00D728CE"/>
    <w:rsid w:val="00D87F7D"/>
    <w:rsid w:val="00DB5A85"/>
    <w:rsid w:val="00DC6885"/>
    <w:rsid w:val="00DE149A"/>
    <w:rsid w:val="00DE2EAE"/>
    <w:rsid w:val="00E02AA8"/>
    <w:rsid w:val="00E206D3"/>
    <w:rsid w:val="00E56C12"/>
    <w:rsid w:val="00E60433"/>
    <w:rsid w:val="00E62988"/>
    <w:rsid w:val="00E67A49"/>
    <w:rsid w:val="00E93C30"/>
    <w:rsid w:val="00E93F7B"/>
    <w:rsid w:val="00ED023E"/>
    <w:rsid w:val="00ED386F"/>
    <w:rsid w:val="00EF6F42"/>
    <w:rsid w:val="00F14ACE"/>
    <w:rsid w:val="00F222D6"/>
    <w:rsid w:val="00F348EE"/>
    <w:rsid w:val="00F41CE3"/>
    <w:rsid w:val="00F53554"/>
    <w:rsid w:val="00F66C61"/>
    <w:rsid w:val="00F72517"/>
    <w:rsid w:val="00F779E6"/>
    <w:rsid w:val="00FA6AF8"/>
    <w:rsid w:val="00FA7B5B"/>
    <w:rsid w:val="00FB4DF2"/>
    <w:rsid w:val="00FE62CD"/>
    <w:rsid w:val="00FF4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Pa2">
    <w:name w:val="Pa2"/>
    <w:basedOn w:val="Normal"/>
    <w:next w:val="Normal"/>
    <w:rsid w:val="008E1B99"/>
    <w:pPr>
      <w:autoSpaceDE w:val="0"/>
      <w:autoSpaceDN w:val="0"/>
      <w:adjustRightInd w:val="0"/>
      <w:spacing w:before="0" w:after="0" w:line="241" w:lineRule="atLeast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Default">
    <w:name w:val="Default"/>
    <w:rsid w:val="00857704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067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T\Desktop\CV_Janak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0B73-E019-487D-9F6E-904938E8A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5FAE01-376C-4A09-A531-6DA772BF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CV_Janaka</Template>
  <TotalTime>102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5</cp:revision>
  <dcterms:created xsi:type="dcterms:W3CDTF">2015-09-12T08:48:00Z</dcterms:created>
  <dcterms:modified xsi:type="dcterms:W3CDTF">2015-10-08T09:00:00Z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TC300076779990</vt:lpwstr>
  </property>
</Properties>
</file>