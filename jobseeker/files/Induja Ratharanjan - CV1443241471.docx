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98" w:rsidRDefault="004C1698" w:rsidP="004C16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________________________________________________________________________</w:t>
      </w:r>
    </w:p>
    <w:p w:rsidR="00C450CB" w:rsidRPr="00B7371C" w:rsidRDefault="00C77F51" w:rsidP="004C1698">
      <w:pPr>
        <w:widowControl w:val="0"/>
        <w:autoSpaceDE w:val="0"/>
        <w:autoSpaceDN w:val="0"/>
        <w:adjustRightInd w:val="0"/>
        <w:spacing w:before="240" w:after="0" w:line="240" w:lineRule="auto"/>
        <w:ind w:left="2880"/>
        <w:rPr>
          <w:rFonts w:asciiTheme="minorHAnsi" w:hAnsiTheme="minorHAnsi" w:cstheme="minorHAnsi"/>
          <w:b/>
          <w:sz w:val="28"/>
          <w:szCs w:val="28"/>
        </w:rPr>
      </w:pPr>
      <w:r w:rsidRPr="00B7371C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B676CB" w:rsidRPr="00B7371C">
        <w:rPr>
          <w:rFonts w:asciiTheme="minorHAnsi" w:hAnsiTheme="minorHAnsi" w:cstheme="minorHAnsi"/>
          <w:b/>
          <w:bCs/>
          <w:sz w:val="28"/>
          <w:szCs w:val="28"/>
        </w:rPr>
        <w:t xml:space="preserve">NDUJA </w:t>
      </w:r>
      <w:r w:rsidR="00E969A2" w:rsidRPr="00B7371C">
        <w:rPr>
          <w:rFonts w:asciiTheme="minorHAnsi" w:hAnsiTheme="minorHAnsi" w:cstheme="minorHAnsi"/>
          <w:b/>
          <w:bCs/>
          <w:sz w:val="28"/>
          <w:szCs w:val="28"/>
        </w:rPr>
        <w:t>RATHARANJAN</w:t>
      </w:r>
    </w:p>
    <w:p w:rsidR="00546B5A" w:rsidRPr="00B676CB" w:rsidRDefault="00C77F51" w:rsidP="004C1698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sz w:val="24"/>
          <w:szCs w:val="24"/>
        </w:rPr>
      </w:pPr>
      <w:r w:rsidRPr="00B676CB">
        <w:rPr>
          <w:rFonts w:asciiTheme="minorHAnsi" w:hAnsiTheme="minorHAnsi" w:cstheme="minorHAnsi"/>
          <w:sz w:val="24"/>
          <w:szCs w:val="24"/>
        </w:rPr>
        <w:t>24/1, Rajavarothayam Street, Trincomalee</w:t>
      </w:r>
    </w:p>
    <w:p w:rsidR="00567803" w:rsidRPr="00B676CB" w:rsidRDefault="00567803" w:rsidP="004C1698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567803" w:rsidRPr="00B676CB" w:rsidRDefault="00567803" w:rsidP="004C1698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sz w:val="24"/>
          <w:szCs w:val="24"/>
        </w:rPr>
      </w:pPr>
      <w:r w:rsidRPr="00B676CB">
        <w:rPr>
          <w:rFonts w:asciiTheme="minorHAnsi" w:hAnsiTheme="minorHAnsi" w:cstheme="minorHAnsi"/>
          <w:sz w:val="24"/>
          <w:szCs w:val="24"/>
        </w:rPr>
        <w:t>Mobile: +94 222 8496</w:t>
      </w:r>
    </w:p>
    <w:p w:rsidR="002F0D10" w:rsidRPr="00B676CB" w:rsidRDefault="00567803" w:rsidP="004C1698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inorHAnsi" w:hAnsiTheme="minorHAnsi" w:cstheme="minorHAnsi"/>
          <w:sz w:val="24"/>
          <w:szCs w:val="24"/>
        </w:rPr>
      </w:pPr>
      <w:r w:rsidRPr="00B676CB">
        <w:rPr>
          <w:rFonts w:asciiTheme="minorHAnsi" w:hAnsiTheme="minorHAnsi" w:cstheme="minorHAnsi"/>
          <w:sz w:val="24"/>
          <w:szCs w:val="24"/>
        </w:rPr>
        <w:t>Email</w:t>
      </w:r>
      <w:r w:rsidRPr="00CF090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hyperlink r:id="rId7" w:history="1">
        <w:r w:rsidR="003524C2" w:rsidRPr="00CF090B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indu.ratha1995@gmail.com</w:t>
        </w:r>
      </w:hyperlink>
    </w:p>
    <w:p w:rsidR="002F0D10" w:rsidRDefault="002F0D10" w:rsidP="002F0D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________________________________________________________________________________</w:t>
      </w:r>
    </w:p>
    <w:p w:rsidR="00716326" w:rsidRPr="002F0D10" w:rsidRDefault="002F0D10" w:rsidP="002F0D1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F0D10">
        <w:rPr>
          <w:rFonts w:asciiTheme="minorHAnsi" w:hAnsiTheme="minorHAnsi" w:cstheme="minorHAnsi"/>
          <w:b/>
          <w:bCs/>
          <w:sz w:val="28"/>
          <w:szCs w:val="28"/>
        </w:rPr>
        <w:t>PROFILE</w:t>
      </w:r>
    </w:p>
    <w:p w:rsidR="002F0D10" w:rsidRDefault="00716326" w:rsidP="002F0D10">
      <w:pPr>
        <w:pStyle w:val="ListParagraph"/>
        <w:widowControl w:val="0"/>
        <w:tabs>
          <w:tab w:val="left" w:pos="360"/>
        </w:tabs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cstheme="minorHAnsi"/>
          <w:bCs/>
          <w:iCs/>
          <w:sz w:val="24"/>
          <w:szCs w:val="24"/>
        </w:rPr>
      </w:pPr>
      <w:r w:rsidRPr="006C573B">
        <w:rPr>
          <w:rFonts w:cstheme="minorHAnsi"/>
          <w:sz w:val="24"/>
          <w:szCs w:val="24"/>
        </w:rPr>
        <w:t>An extremely hard working and friendly individual who enjoys communicating with others from different cultures and backgrounds</w:t>
      </w:r>
      <w:r w:rsidR="00B6304D">
        <w:rPr>
          <w:rFonts w:cstheme="minorHAnsi"/>
          <w:sz w:val="24"/>
          <w:szCs w:val="24"/>
        </w:rPr>
        <w:t>.</w:t>
      </w:r>
      <w:r w:rsidR="00260F5B" w:rsidRPr="006C573B">
        <w:rPr>
          <w:rFonts w:cstheme="minorHAnsi"/>
          <w:bCs/>
          <w:iCs/>
          <w:sz w:val="24"/>
          <w:szCs w:val="24"/>
        </w:rPr>
        <w:t xml:space="preserve"> Excellent communication, interpersonal and problem solving skills; ability to tackle challen</w:t>
      </w:r>
      <w:r w:rsidR="00B6304D">
        <w:rPr>
          <w:rFonts w:cstheme="minorHAnsi"/>
          <w:bCs/>
          <w:iCs/>
          <w:sz w:val="24"/>
          <w:szCs w:val="24"/>
        </w:rPr>
        <w:t>ges and meet expected deadlines</w:t>
      </w:r>
    </w:p>
    <w:p w:rsidR="002F0D10" w:rsidRDefault="002F0D10" w:rsidP="002F0D10">
      <w:pPr>
        <w:pStyle w:val="ListParagraph"/>
        <w:widowControl w:val="0"/>
        <w:tabs>
          <w:tab w:val="left" w:pos="360"/>
        </w:tabs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>________________________________________________________________________________</w:t>
      </w:r>
    </w:p>
    <w:p w:rsidR="002F0D10" w:rsidRDefault="002F0D10" w:rsidP="002F0D10">
      <w:pPr>
        <w:pStyle w:val="ListParagraph"/>
        <w:widowControl w:val="0"/>
        <w:tabs>
          <w:tab w:val="left" w:pos="360"/>
        </w:tabs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cstheme="minorHAnsi"/>
          <w:bCs/>
          <w:iCs/>
          <w:sz w:val="24"/>
          <w:szCs w:val="24"/>
        </w:rPr>
      </w:pPr>
    </w:p>
    <w:p w:rsidR="002F0D10" w:rsidRDefault="00E46E3F" w:rsidP="002F0D10">
      <w:pPr>
        <w:pStyle w:val="ListParagraph"/>
        <w:widowControl w:val="0"/>
        <w:tabs>
          <w:tab w:val="left" w:pos="360"/>
        </w:tabs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2F0D10">
        <w:rPr>
          <w:rFonts w:cstheme="minorHAnsi"/>
          <w:b/>
          <w:bCs/>
          <w:sz w:val="28"/>
          <w:szCs w:val="28"/>
        </w:rPr>
        <w:t>O</w:t>
      </w:r>
      <w:r w:rsidR="002F0D10" w:rsidRPr="002F0D10">
        <w:rPr>
          <w:rFonts w:cstheme="minorHAnsi"/>
          <w:b/>
          <w:bCs/>
          <w:sz w:val="28"/>
          <w:szCs w:val="28"/>
        </w:rPr>
        <w:t>BJECTIVE</w:t>
      </w:r>
    </w:p>
    <w:p w:rsidR="002F0D10" w:rsidRPr="002F0D10" w:rsidRDefault="002F0D10" w:rsidP="002F0D10">
      <w:pPr>
        <w:pStyle w:val="ListParagraph"/>
        <w:widowControl w:val="0"/>
        <w:tabs>
          <w:tab w:val="left" w:pos="360"/>
        </w:tabs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:rsidR="00567803" w:rsidRPr="002F0D10" w:rsidRDefault="00B6304D" w:rsidP="002F0D10">
      <w:pPr>
        <w:pStyle w:val="ListParagraph"/>
        <w:widowControl w:val="0"/>
        <w:tabs>
          <w:tab w:val="left" w:pos="360"/>
        </w:tabs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strive for excellence, to work in such environment that will enhance my knowledge and skills and enables me to obtain experience in </w:t>
      </w:r>
      <w:r w:rsidRPr="001835D3">
        <w:rPr>
          <w:rFonts w:cstheme="minorHAnsi"/>
          <w:color w:val="FF0000"/>
          <w:sz w:val="24"/>
          <w:szCs w:val="24"/>
        </w:rPr>
        <w:t>banking industry</w:t>
      </w:r>
      <w:r>
        <w:rPr>
          <w:rFonts w:cstheme="minorHAnsi"/>
          <w:sz w:val="24"/>
          <w:szCs w:val="24"/>
        </w:rPr>
        <w:t xml:space="preserve"> by working with peers in a multi-disciplinary group and make a sound foundation to my career.</w:t>
      </w:r>
    </w:p>
    <w:p w:rsidR="002F0D10" w:rsidRPr="002F0D10" w:rsidRDefault="002F0D10" w:rsidP="00B6304D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B6304D" w:rsidRPr="002F0D10" w:rsidRDefault="002F0D10" w:rsidP="00B6304D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:rsidR="00704965" w:rsidRDefault="00B676CB" w:rsidP="00704965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B676CB">
        <w:rPr>
          <w:rFonts w:asciiTheme="minorHAnsi" w:hAnsiTheme="minorHAnsi" w:cstheme="minorHAnsi"/>
          <w:b/>
          <w:sz w:val="24"/>
          <w:szCs w:val="24"/>
        </w:rPr>
        <w:t>Secondary E</w:t>
      </w:r>
      <w:r w:rsidR="00B6304D" w:rsidRPr="00B676CB">
        <w:rPr>
          <w:rFonts w:asciiTheme="minorHAnsi" w:hAnsiTheme="minorHAnsi" w:cstheme="minorHAnsi"/>
          <w:b/>
          <w:sz w:val="24"/>
          <w:szCs w:val="24"/>
        </w:rPr>
        <w:t>ducation</w:t>
      </w:r>
    </w:p>
    <w:p w:rsidR="00704965" w:rsidRDefault="00704965" w:rsidP="002F0D10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704965">
        <w:rPr>
          <w:rFonts w:cstheme="minorHAnsi"/>
          <w:sz w:val="24"/>
          <w:szCs w:val="24"/>
        </w:rPr>
        <w:t>Pending results for G.C.E A/L Examination</w:t>
      </w:r>
      <w:r>
        <w:rPr>
          <w:rFonts w:cstheme="minorHAnsi"/>
          <w:sz w:val="24"/>
          <w:szCs w:val="24"/>
        </w:rPr>
        <w:t xml:space="preserve"> </w:t>
      </w:r>
      <w:r w:rsidRPr="00704965">
        <w:rPr>
          <w:rFonts w:cstheme="minorHAnsi"/>
          <w:sz w:val="24"/>
          <w:szCs w:val="24"/>
        </w:rPr>
        <w:t>-2015</w:t>
      </w:r>
    </w:p>
    <w:p w:rsidR="00260F5B" w:rsidRPr="002F0D10" w:rsidRDefault="001B1DED" w:rsidP="002F0D10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2F0D10">
        <w:rPr>
          <w:rFonts w:cstheme="minorHAnsi"/>
          <w:sz w:val="24"/>
          <w:szCs w:val="24"/>
        </w:rPr>
        <w:t xml:space="preserve">G.C.E </w:t>
      </w:r>
      <w:r w:rsidR="00260F5B" w:rsidRPr="002F0D10">
        <w:rPr>
          <w:rFonts w:cstheme="minorHAnsi"/>
          <w:sz w:val="24"/>
          <w:szCs w:val="24"/>
        </w:rPr>
        <w:t>A/L Examination</w:t>
      </w:r>
      <w:r w:rsidR="00704965">
        <w:rPr>
          <w:rFonts w:cstheme="minorHAnsi"/>
          <w:sz w:val="24"/>
          <w:szCs w:val="24"/>
        </w:rPr>
        <w:t xml:space="preserve"> </w:t>
      </w:r>
      <w:r w:rsidR="00260F5B" w:rsidRPr="002F0D10">
        <w:rPr>
          <w:rFonts w:cstheme="minorHAnsi"/>
          <w:sz w:val="24"/>
          <w:szCs w:val="24"/>
        </w:rPr>
        <w:t>-2014</w:t>
      </w:r>
      <w:r w:rsidR="00B6304D" w:rsidRPr="002F0D10">
        <w:rPr>
          <w:rFonts w:cstheme="minorHAnsi"/>
          <w:sz w:val="24"/>
          <w:szCs w:val="24"/>
        </w:rPr>
        <w:t xml:space="preserve"> (Sri Shanmuga Hindu Ladies College, Trincomalee)</w:t>
      </w:r>
    </w:p>
    <w:p w:rsidR="00260F5B" w:rsidRPr="002F0D10" w:rsidRDefault="00260F5B" w:rsidP="002F0D10">
      <w:pPr>
        <w:ind w:left="720"/>
        <w:rPr>
          <w:rFonts w:asciiTheme="minorHAnsi" w:hAnsiTheme="minorHAnsi" w:cstheme="minorHAnsi"/>
          <w:b/>
          <w:sz w:val="24"/>
          <w:szCs w:val="24"/>
        </w:rPr>
      </w:pPr>
      <w:r w:rsidRPr="002F0D10">
        <w:rPr>
          <w:rFonts w:asciiTheme="minorHAnsi" w:hAnsiTheme="minorHAnsi" w:cstheme="minorHAnsi"/>
          <w:b/>
          <w:sz w:val="24"/>
          <w:szCs w:val="24"/>
        </w:rPr>
        <w:t>Subjects                                 Result</w:t>
      </w:r>
    </w:p>
    <w:p w:rsidR="00260F5B" w:rsidRPr="001B1DED" w:rsidRDefault="00260F5B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B1DED">
        <w:rPr>
          <w:rFonts w:asciiTheme="minorHAnsi" w:hAnsiTheme="minorHAnsi" w:cstheme="minorHAnsi"/>
          <w:sz w:val="24"/>
          <w:szCs w:val="24"/>
        </w:rPr>
        <w:t>Chemistry                                    S</w:t>
      </w:r>
    </w:p>
    <w:p w:rsidR="00260F5B" w:rsidRPr="001B1DED" w:rsidRDefault="00260F5B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B1DED">
        <w:rPr>
          <w:rFonts w:asciiTheme="minorHAnsi" w:hAnsiTheme="minorHAnsi" w:cstheme="minorHAnsi"/>
          <w:sz w:val="24"/>
          <w:szCs w:val="24"/>
        </w:rPr>
        <w:t>Physics                                         S</w:t>
      </w:r>
    </w:p>
    <w:p w:rsidR="00260F5B" w:rsidRPr="001B1DED" w:rsidRDefault="00260F5B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B1DED">
        <w:rPr>
          <w:rFonts w:asciiTheme="minorHAnsi" w:hAnsiTheme="minorHAnsi" w:cstheme="minorHAnsi"/>
          <w:sz w:val="24"/>
          <w:szCs w:val="24"/>
        </w:rPr>
        <w:t>Biology                                         F</w:t>
      </w:r>
    </w:p>
    <w:p w:rsidR="00260F5B" w:rsidRPr="001B1DED" w:rsidRDefault="00260F5B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B1DED">
        <w:rPr>
          <w:rFonts w:asciiTheme="minorHAnsi" w:hAnsiTheme="minorHAnsi" w:cstheme="minorHAnsi"/>
          <w:sz w:val="24"/>
          <w:szCs w:val="24"/>
        </w:rPr>
        <w:t>English                                         A</w:t>
      </w:r>
    </w:p>
    <w:p w:rsidR="00260F5B" w:rsidRPr="001B1DED" w:rsidRDefault="00260F5B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B1DED">
        <w:rPr>
          <w:rFonts w:asciiTheme="minorHAnsi" w:hAnsiTheme="minorHAnsi" w:cstheme="minorHAnsi"/>
          <w:sz w:val="24"/>
          <w:szCs w:val="24"/>
        </w:rPr>
        <w:t xml:space="preserve">GIT                 </w:t>
      </w:r>
      <w:r w:rsidR="004C1698" w:rsidRPr="001B1DED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Pr="001B1DED">
        <w:rPr>
          <w:rFonts w:asciiTheme="minorHAnsi" w:hAnsiTheme="minorHAnsi" w:cstheme="minorHAnsi"/>
          <w:sz w:val="24"/>
          <w:szCs w:val="24"/>
        </w:rPr>
        <w:t>A</w:t>
      </w:r>
    </w:p>
    <w:p w:rsidR="00567803" w:rsidRDefault="00260F5B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B1DED">
        <w:rPr>
          <w:rFonts w:asciiTheme="minorHAnsi" w:hAnsiTheme="minorHAnsi" w:cstheme="minorHAnsi"/>
          <w:sz w:val="24"/>
          <w:szCs w:val="24"/>
        </w:rPr>
        <w:t>General Test</w:t>
      </w:r>
      <w:r w:rsidR="004C1698" w:rsidRPr="001B1DED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Pr="001B1DED">
        <w:rPr>
          <w:rFonts w:asciiTheme="minorHAnsi" w:hAnsiTheme="minorHAnsi" w:cstheme="minorHAnsi"/>
          <w:sz w:val="24"/>
          <w:szCs w:val="24"/>
        </w:rPr>
        <w:t>67</w:t>
      </w:r>
    </w:p>
    <w:p w:rsidR="001B1DED" w:rsidRPr="001B1DED" w:rsidRDefault="001B1DED" w:rsidP="001B1DED">
      <w:pPr>
        <w:spacing w:after="0"/>
        <w:rPr>
          <w:rFonts w:ascii="Arial" w:hAnsi="Arial" w:cs="Arial"/>
          <w:sz w:val="24"/>
          <w:szCs w:val="24"/>
        </w:rPr>
      </w:pPr>
    </w:p>
    <w:p w:rsidR="00567803" w:rsidRPr="002F0D10" w:rsidRDefault="00567803" w:rsidP="002F0D10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F0D10">
        <w:rPr>
          <w:sz w:val="24"/>
          <w:szCs w:val="24"/>
        </w:rPr>
        <w:t>G.C.E O/L Examination</w:t>
      </w:r>
      <w:r w:rsidR="00704965">
        <w:rPr>
          <w:sz w:val="24"/>
          <w:szCs w:val="24"/>
        </w:rPr>
        <w:t xml:space="preserve"> </w:t>
      </w:r>
      <w:r w:rsidRPr="002F0D10">
        <w:rPr>
          <w:sz w:val="24"/>
          <w:szCs w:val="24"/>
        </w:rPr>
        <w:t>-2011</w:t>
      </w:r>
      <w:r w:rsidR="00B6304D" w:rsidRPr="002F0D10">
        <w:rPr>
          <w:sz w:val="24"/>
          <w:szCs w:val="24"/>
        </w:rPr>
        <w:t xml:space="preserve"> (</w:t>
      </w:r>
      <w:r w:rsidR="00B6304D" w:rsidRPr="002F0D10">
        <w:rPr>
          <w:rFonts w:cstheme="minorHAnsi"/>
          <w:sz w:val="24"/>
          <w:szCs w:val="24"/>
        </w:rPr>
        <w:t>Sri Shanmuga Hindu Ladies College, Trincomalee)</w:t>
      </w:r>
    </w:p>
    <w:p w:rsidR="00567803" w:rsidRPr="002F0D10" w:rsidRDefault="00567803" w:rsidP="002F0D10">
      <w:pPr>
        <w:ind w:left="720"/>
        <w:rPr>
          <w:b/>
          <w:sz w:val="24"/>
          <w:szCs w:val="24"/>
        </w:rPr>
      </w:pPr>
      <w:r w:rsidRPr="002F0D10">
        <w:rPr>
          <w:b/>
          <w:sz w:val="24"/>
          <w:szCs w:val="24"/>
        </w:rPr>
        <w:t xml:space="preserve">Subjects </w:t>
      </w:r>
      <w:r w:rsidR="00B676CB">
        <w:rPr>
          <w:b/>
          <w:sz w:val="24"/>
          <w:szCs w:val="24"/>
        </w:rPr>
        <w:t xml:space="preserve">                              </w:t>
      </w:r>
      <w:r w:rsidRPr="002F0D10">
        <w:rPr>
          <w:b/>
          <w:sz w:val="24"/>
          <w:szCs w:val="24"/>
        </w:rPr>
        <w:t>Result</w:t>
      </w:r>
    </w:p>
    <w:p w:rsidR="00567803" w:rsidRPr="00CD49AC" w:rsidRDefault="00567803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D49AC">
        <w:rPr>
          <w:rFonts w:asciiTheme="minorHAnsi" w:hAnsiTheme="minorHAnsi" w:cstheme="minorHAnsi"/>
          <w:sz w:val="24"/>
          <w:szCs w:val="24"/>
        </w:rPr>
        <w:t>English                                      A</w:t>
      </w:r>
    </w:p>
    <w:p w:rsidR="00567803" w:rsidRPr="00CD49AC" w:rsidRDefault="00567803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D49AC">
        <w:rPr>
          <w:rFonts w:asciiTheme="minorHAnsi" w:hAnsiTheme="minorHAnsi" w:cstheme="minorHAnsi"/>
          <w:sz w:val="24"/>
          <w:szCs w:val="24"/>
        </w:rPr>
        <w:t>Maths                                       A</w:t>
      </w:r>
    </w:p>
    <w:p w:rsidR="00567803" w:rsidRPr="00CD49AC" w:rsidRDefault="00567803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D49AC">
        <w:rPr>
          <w:rFonts w:asciiTheme="minorHAnsi" w:hAnsiTheme="minorHAnsi" w:cstheme="minorHAnsi"/>
          <w:sz w:val="24"/>
          <w:szCs w:val="24"/>
        </w:rPr>
        <w:t xml:space="preserve">Religion         </w:t>
      </w:r>
      <w:r w:rsidR="004C1698" w:rsidRPr="00CD49AC"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Pr="00CD49AC">
        <w:rPr>
          <w:rFonts w:asciiTheme="minorHAnsi" w:hAnsiTheme="minorHAnsi" w:cstheme="minorHAnsi"/>
          <w:sz w:val="24"/>
          <w:szCs w:val="24"/>
        </w:rPr>
        <w:t>A</w:t>
      </w:r>
    </w:p>
    <w:p w:rsidR="00567803" w:rsidRPr="00CD49AC" w:rsidRDefault="00567803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D49AC">
        <w:rPr>
          <w:rFonts w:asciiTheme="minorHAnsi" w:hAnsiTheme="minorHAnsi" w:cstheme="minorHAnsi"/>
          <w:sz w:val="24"/>
          <w:szCs w:val="24"/>
        </w:rPr>
        <w:t xml:space="preserve">Tamil         </w:t>
      </w:r>
      <w:r w:rsidR="00CD49AC">
        <w:rPr>
          <w:rFonts w:asciiTheme="minorHAnsi" w:hAnsiTheme="minorHAnsi" w:cstheme="minorHAnsi"/>
          <w:sz w:val="24"/>
          <w:szCs w:val="24"/>
        </w:rPr>
        <w:t xml:space="preserve">                                </w:t>
      </w:r>
      <w:r w:rsidRPr="00CD49AC">
        <w:rPr>
          <w:rFonts w:asciiTheme="minorHAnsi" w:hAnsiTheme="minorHAnsi" w:cstheme="minorHAnsi"/>
          <w:sz w:val="24"/>
          <w:szCs w:val="24"/>
        </w:rPr>
        <w:t>A</w:t>
      </w:r>
    </w:p>
    <w:p w:rsidR="00567803" w:rsidRPr="00CD49AC" w:rsidRDefault="00567803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D49AC">
        <w:rPr>
          <w:rFonts w:asciiTheme="minorHAnsi" w:hAnsiTheme="minorHAnsi" w:cstheme="minorHAnsi"/>
          <w:sz w:val="24"/>
          <w:szCs w:val="24"/>
        </w:rPr>
        <w:t>Music                                        A</w:t>
      </w:r>
    </w:p>
    <w:p w:rsidR="00567803" w:rsidRPr="00CD49AC" w:rsidRDefault="00567803" w:rsidP="002F0D10">
      <w:pPr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D49AC">
        <w:rPr>
          <w:rFonts w:asciiTheme="minorHAnsi" w:hAnsiTheme="minorHAnsi" w:cstheme="minorHAnsi"/>
          <w:sz w:val="24"/>
          <w:szCs w:val="24"/>
        </w:rPr>
        <w:t>ICT                                             B</w:t>
      </w:r>
    </w:p>
    <w:p w:rsidR="00567803" w:rsidRPr="001B1DED" w:rsidRDefault="00567803" w:rsidP="002F0D10">
      <w:pPr>
        <w:spacing w:after="0" w:line="240" w:lineRule="auto"/>
        <w:ind w:left="720"/>
        <w:rPr>
          <w:sz w:val="24"/>
          <w:szCs w:val="24"/>
        </w:rPr>
      </w:pPr>
      <w:r w:rsidRPr="001B1DED">
        <w:rPr>
          <w:sz w:val="24"/>
          <w:szCs w:val="24"/>
        </w:rPr>
        <w:lastRenderedPageBreak/>
        <w:t>Science                                     B</w:t>
      </w:r>
    </w:p>
    <w:p w:rsidR="00567803" w:rsidRPr="001B1DED" w:rsidRDefault="00567803" w:rsidP="002F0D10">
      <w:pPr>
        <w:spacing w:after="0" w:line="240" w:lineRule="auto"/>
        <w:ind w:left="720"/>
        <w:rPr>
          <w:sz w:val="24"/>
          <w:szCs w:val="24"/>
        </w:rPr>
      </w:pPr>
      <w:r w:rsidRPr="001B1DED">
        <w:rPr>
          <w:sz w:val="24"/>
          <w:szCs w:val="24"/>
        </w:rPr>
        <w:t>Commerce</w:t>
      </w:r>
      <w:r w:rsidR="00704965">
        <w:rPr>
          <w:sz w:val="24"/>
          <w:szCs w:val="24"/>
        </w:rPr>
        <w:t xml:space="preserve">                               </w:t>
      </w:r>
      <w:r w:rsidRPr="001B1DED">
        <w:rPr>
          <w:sz w:val="24"/>
          <w:szCs w:val="24"/>
        </w:rPr>
        <w:t>A</w:t>
      </w:r>
    </w:p>
    <w:p w:rsidR="00567803" w:rsidRPr="001B1DED" w:rsidRDefault="00567803" w:rsidP="002F0D10">
      <w:pPr>
        <w:spacing w:line="240" w:lineRule="auto"/>
        <w:ind w:left="720"/>
        <w:rPr>
          <w:sz w:val="24"/>
          <w:szCs w:val="24"/>
        </w:rPr>
      </w:pPr>
      <w:r w:rsidRPr="001B1DED">
        <w:rPr>
          <w:sz w:val="24"/>
          <w:szCs w:val="24"/>
        </w:rPr>
        <w:t>History                                      B</w:t>
      </w:r>
    </w:p>
    <w:p w:rsidR="00567803" w:rsidRPr="00E969A2" w:rsidRDefault="00567803" w:rsidP="00567803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60F5B" w:rsidRPr="00E969A2" w:rsidRDefault="00260F5B" w:rsidP="00260F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A642B" w:rsidRDefault="00BD31E9" w:rsidP="000A64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D31E9">
        <w:rPr>
          <w:rFonts w:asciiTheme="minorHAnsi" w:hAnsiTheme="minorHAnsi" w:cstheme="minorHAnsi"/>
          <w:b/>
          <w:sz w:val="28"/>
          <w:szCs w:val="28"/>
        </w:rPr>
        <w:t>SKILL</w:t>
      </w:r>
      <w:r w:rsidR="000A642B">
        <w:rPr>
          <w:rFonts w:asciiTheme="minorHAnsi" w:hAnsiTheme="minorHAnsi" w:cstheme="minorHAnsi"/>
          <w:b/>
          <w:sz w:val="28"/>
          <w:szCs w:val="28"/>
        </w:rPr>
        <w:t>S</w:t>
      </w:r>
    </w:p>
    <w:p w:rsidR="000A642B" w:rsidRPr="000A642B" w:rsidRDefault="000A642B" w:rsidP="000A64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D31E9" w:rsidRPr="00E969A2" w:rsidRDefault="000A642B" w:rsidP="000A642B">
      <w:pPr>
        <w:pStyle w:val="ListParagraph"/>
        <w:numPr>
          <w:ilvl w:val="0"/>
          <w:numId w:val="3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 xml:space="preserve">Fluency in English and </w:t>
      </w:r>
      <w:r w:rsidR="00BD31E9" w:rsidRPr="00E969A2">
        <w:rPr>
          <w:rFonts w:cstheme="minorHAnsi"/>
          <w:sz w:val="24"/>
          <w:szCs w:val="24"/>
        </w:rPr>
        <w:t>Tamil</w:t>
      </w:r>
      <w:r w:rsidRPr="00E969A2">
        <w:rPr>
          <w:rFonts w:cstheme="minorHAnsi"/>
          <w:sz w:val="24"/>
          <w:szCs w:val="24"/>
        </w:rPr>
        <w:t xml:space="preserve"> (written and spoken)</w:t>
      </w:r>
    </w:p>
    <w:p w:rsidR="000A642B" w:rsidRPr="00E969A2" w:rsidRDefault="000A642B" w:rsidP="000A642B">
      <w:pPr>
        <w:pStyle w:val="ListParagraph"/>
        <w:numPr>
          <w:ilvl w:val="0"/>
          <w:numId w:val="3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Ability to plan, organize the programs and leading activities</w:t>
      </w:r>
    </w:p>
    <w:p w:rsidR="00E969A2" w:rsidRPr="00E969A2" w:rsidRDefault="000A642B" w:rsidP="00E969A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afterAutospacing="1" w:line="240" w:lineRule="auto"/>
        <w:jc w:val="both"/>
        <w:rPr>
          <w:rFonts w:cstheme="minorHAnsi"/>
          <w:b/>
          <w:sz w:val="28"/>
          <w:szCs w:val="28"/>
        </w:rPr>
      </w:pPr>
      <w:r w:rsidRPr="00E969A2">
        <w:rPr>
          <w:rFonts w:cstheme="minorHAnsi"/>
          <w:sz w:val="24"/>
          <w:szCs w:val="24"/>
        </w:rPr>
        <w:t>Proficiency in Microsoft office and general IT Skills</w:t>
      </w:r>
    </w:p>
    <w:p w:rsidR="00E969A2" w:rsidRPr="00E969A2" w:rsidRDefault="00E969A2" w:rsidP="00E969A2">
      <w:pPr>
        <w:widowControl w:val="0"/>
        <w:autoSpaceDE w:val="0"/>
        <w:autoSpaceDN w:val="0"/>
        <w:adjustRightInd w:val="0"/>
        <w:spacing w:after="0" w:afterAutospacing="1" w:line="240" w:lineRule="auto"/>
        <w:jc w:val="both"/>
        <w:rPr>
          <w:rFonts w:cstheme="minorHAnsi"/>
          <w:b/>
          <w:sz w:val="28"/>
          <w:szCs w:val="28"/>
        </w:rPr>
      </w:pPr>
      <w:r w:rsidRPr="00E969A2">
        <w:rPr>
          <w:rFonts w:cstheme="minorHAnsi"/>
          <w:sz w:val="24"/>
          <w:szCs w:val="24"/>
        </w:rPr>
        <w:t>________________________________________________________________________________</w:t>
      </w:r>
    </w:p>
    <w:p w:rsidR="002F0D10" w:rsidRPr="002F0D10" w:rsidRDefault="000A642B" w:rsidP="000A642B">
      <w:pPr>
        <w:widowControl w:val="0"/>
        <w:autoSpaceDE w:val="0"/>
        <w:autoSpaceDN w:val="0"/>
        <w:adjustRightInd w:val="0"/>
        <w:spacing w:after="0" w:afterAutospacing="1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969A2">
        <w:rPr>
          <w:rFonts w:cstheme="minorHAnsi"/>
          <w:b/>
          <w:sz w:val="28"/>
          <w:szCs w:val="28"/>
        </w:rPr>
        <w:t>M</w:t>
      </w:r>
      <w:r w:rsidR="002F0D10" w:rsidRPr="00E969A2">
        <w:rPr>
          <w:rFonts w:cstheme="minorHAnsi"/>
          <w:b/>
          <w:sz w:val="28"/>
          <w:szCs w:val="28"/>
        </w:rPr>
        <w:t>EMBERSHIP AND AWARDS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Member in school Environmental club.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CIMA Spellmaster-2012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High Distinction in Australian National Chemistry Quiz 2011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Completed Intermediate &amp; Uppermediate Communication of Pearson Test of English General At Edexcel.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the ten day film making workshop Conducted by the US Embassy.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Completed English Access Microscholarship Programme conducted by US Embassy Colombo.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Tamil day competition for group song In provincial &amp; island level-2007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Zonal Level Science contest-2010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General Knowledge Examination on Environment-2012 &amp; obtained ordinary pass Conducted by Centre for the protection of the Natural &amp; Cultural Heritage.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Environmental Seminar conducted By the Central Environmental Authority.</w:t>
      </w:r>
    </w:p>
    <w:p w:rsidR="000A642B" w:rsidRPr="00E969A2" w:rsidRDefault="000A642B" w:rsidP="000A642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Junior Inventor of the Year Competition-2011 conducted by the Institution of Engineers SriLanka.</w:t>
      </w:r>
    </w:p>
    <w:p w:rsidR="00E969A2" w:rsidRPr="00E969A2" w:rsidRDefault="000A642B" w:rsidP="00E969A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9A2">
        <w:rPr>
          <w:rFonts w:cstheme="minorHAnsi"/>
          <w:sz w:val="24"/>
          <w:szCs w:val="24"/>
        </w:rPr>
        <w:t>Participated in schools Educational Software Provincial Competition-2010 &amp; 2011 conducted By the Ministry of Education &amp; Microsoft Srilanka</w:t>
      </w:r>
      <w:r w:rsidR="00E969A2" w:rsidRPr="00E969A2">
        <w:rPr>
          <w:rFonts w:cstheme="minorHAnsi"/>
          <w:sz w:val="24"/>
          <w:szCs w:val="24"/>
        </w:rPr>
        <w:t>.</w:t>
      </w:r>
    </w:p>
    <w:p w:rsidR="00E969A2" w:rsidRPr="00E969A2" w:rsidRDefault="00E969A2" w:rsidP="00E969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</w:t>
      </w:r>
    </w:p>
    <w:p w:rsidR="000A642B" w:rsidRPr="00260F5B" w:rsidRDefault="000A642B" w:rsidP="00E969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803" w:rsidRPr="00BD31E9" w:rsidRDefault="00567803" w:rsidP="00567803">
      <w:pPr>
        <w:spacing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31E9">
        <w:rPr>
          <w:rFonts w:asciiTheme="minorHAnsi" w:hAnsiTheme="minorHAnsi" w:cstheme="minorHAnsi"/>
          <w:b/>
          <w:bCs/>
          <w:sz w:val="28"/>
          <w:szCs w:val="28"/>
        </w:rPr>
        <w:t>PERSONAL DETAILS:</w:t>
      </w:r>
    </w:p>
    <w:p w:rsidR="00260F5B" w:rsidRPr="00BD31E9" w:rsidRDefault="00260F5B" w:rsidP="00BD31E9">
      <w:pPr>
        <w:spacing w:before="100" w:beforeAutospacing="1" w:after="0" w:line="240" w:lineRule="auto"/>
        <w:rPr>
          <w:rFonts w:asciiTheme="minorHAnsi" w:hAnsiTheme="minorHAnsi" w:cstheme="minorHAnsi"/>
          <w:sz w:val="24"/>
          <w:szCs w:val="24"/>
        </w:rPr>
      </w:pPr>
      <w:r w:rsidRPr="00BD31E9">
        <w:rPr>
          <w:rFonts w:asciiTheme="minorHAnsi" w:hAnsiTheme="minorHAnsi" w:cstheme="minorHAnsi"/>
          <w:sz w:val="24"/>
          <w:szCs w:val="24"/>
        </w:rPr>
        <w:t>Date of birth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567803" w:rsidRPr="00BD31E9">
        <w:rPr>
          <w:rFonts w:asciiTheme="minorHAnsi" w:hAnsiTheme="minorHAnsi" w:cstheme="minorHAnsi"/>
          <w:sz w:val="24"/>
          <w:szCs w:val="24"/>
        </w:rPr>
        <w:t xml:space="preserve">: </w:t>
      </w:r>
      <w:r w:rsidR="00BD31E9">
        <w:rPr>
          <w:rFonts w:asciiTheme="minorHAnsi" w:hAnsiTheme="minorHAnsi" w:cstheme="minorHAnsi"/>
          <w:sz w:val="24"/>
          <w:szCs w:val="24"/>
        </w:rPr>
        <w:tab/>
      </w:r>
      <w:r w:rsidR="00704965">
        <w:rPr>
          <w:rFonts w:asciiTheme="minorHAnsi" w:hAnsiTheme="minorHAnsi" w:cstheme="minorHAnsi"/>
          <w:sz w:val="24"/>
          <w:szCs w:val="24"/>
        </w:rPr>
        <w:t>24-06-199</w:t>
      </w:r>
      <w:r w:rsidR="00567803" w:rsidRPr="00BD31E9">
        <w:rPr>
          <w:rFonts w:asciiTheme="minorHAnsi" w:hAnsiTheme="minorHAnsi" w:cstheme="minorHAnsi"/>
          <w:sz w:val="24"/>
          <w:szCs w:val="24"/>
        </w:rPr>
        <w:t>5</w:t>
      </w:r>
      <w:r w:rsidR="00567803" w:rsidRPr="00BD31E9">
        <w:rPr>
          <w:rFonts w:asciiTheme="minorHAnsi" w:hAnsiTheme="minorHAnsi" w:cstheme="minorHAnsi"/>
          <w:sz w:val="24"/>
          <w:szCs w:val="24"/>
        </w:rPr>
        <w:br/>
        <w:t>Sex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567803" w:rsidRPr="00BD31E9">
        <w:rPr>
          <w:rFonts w:asciiTheme="minorHAnsi" w:hAnsiTheme="minorHAnsi" w:cstheme="minorHAnsi"/>
          <w:sz w:val="24"/>
          <w:szCs w:val="24"/>
        </w:rPr>
        <w:t xml:space="preserve">: 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704965">
        <w:rPr>
          <w:rFonts w:asciiTheme="minorHAnsi" w:hAnsiTheme="minorHAnsi" w:cstheme="minorHAnsi"/>
          <w:sz w:val="24"/>
          <w:szCs w:val="24"/>
        </w:rPr>
        <w:t>Fem</w:t>
      </w:r>
      <w:r w:rsidR="00567803" w:rsidRPr="00BD31E9">
        <w:rPr>
          <w:rFonts w:asciiTheme="minorHAnsi" w:hAnsiTheme="minorHAnsi" w:cstheme="minorHAnsi"/>
          <w:sz w:val="24"/>
          <w:szCs w:val="24"/>
        </w:rPr>
        <w:t>ale</w:t>
      </w:r>
      <w:r w:rsidR="00567803" w:rsidRPr="00BD31E9">
        <w:rPr>
          <w:rFonts w:asciiTheme="minorHAnsi" w:hAnsiTheme="minorHAnsi" w:cstheme="minorHAnsi"/>
          <w:sz w:val="24"/>
          <w:szCs w:val="24"/>
        </w:rPr>
        <w:br/>
        <w:t>Marital Status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567803" w:rsidRPr="00BD31E9">
        <w:rPr>
          <w:rFonts w:asciiTheme="minorHAnsi" w:hAnsiTheme="minorHAnsi" w:cstheme="minorHAnsi"/>
          <w:sz w:val="24"/>
          <w:szCs w:val="24"/>
        </w:rPr>
        <w:t xml:space="preserve">: 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567803" w:rsidRPr="00BD31E9">
        <w:rPr>
          <w:rFonts w:asciiTheme="minorHAnsi" w:hAnsiTheme="minorHAnsi" w:cstheme="minorHAnsi"/>
          <w:sz w:val="24"/>
          <w:szCs w:val="24"/>
        </w:rPr>
        <w:t>Single</w:t>
      </w:r>
      <w:r w:rsidR="00567803" w:rsidRPr="00BD31E9">
        <w:rPr>
          <w:rFonts w:asciiTheme="minorHAnsi" w:hAnsiTheme="minorHAnsi" w:cstheme="minorHAnsi"/>
          <w:sz w:val="24"/>
          <w:szCs w:val="24"/>
        </w:rPr>
        <w:br/>
        <w:t>Nationality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567803" w:rsidRPr="00BD31E9">
        <w:rPr>
          <w:rFonts w:asciiTheme="minorHAnsi" w:hAnsiTheme="minorHAnsi" w:cstheme="minorHAnsi"/>
          <w:sz w:val="24"/>
          <w:szCs w:val="24"/>
        </w:rPr>
        <w:t xml:space="preserve">: 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567803" w:rsidRPr="00BD31E9">
        <w:rPr>
          <w:rFonts w:asciiTheme="minorHAnsi" w:hAnsiTheme="minorHAnsi" w:cstheme="minorHAnsi"/>
          <w:sz w:val="24"/>
          <w:szCs w:val="24"/>
        </w:rPr>
        <w:t>Sri Lankan</w:t>
      </w:r>
    </w:p>
    <w:p w:rsidR="0055635E" w:rsidRPr="0055635E" w:rsidRDefault="00260F5B" w:rsidP="0055635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D31E9">
        <w:rPr>
          <w:rFonts w:asciiTheme="minorHAnsi" w:hAnsiTheme="minorHAnsi" w:cstheme="minorHAnsi"/>
          <w:sz w:val="24"/>
          <w:szCs w:val="24"/>
        </w:rPr>
        <w:t>NIC</w:t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="000A642B">
        <w:rPr>
          <w:rFonts w:asciiTheme="minorHAnsi" w:hAnsiTheme="minorHAnsi" w:cstheme="minorHAnsi"/>
          <w:sz w:val="24"/>
          <w:szCs w:val="24"/>
        </w:rPr>
        <w:tab/>
      </w:r>
      <w:r w:rsidRPr="00BD31E9">
        <w:rPr>
          <w:rFonts w:asciiTheme="minorHAnsi" w:hAnsiTheme="minorHAnsi" w:cstheme="minorHAnsi"/>
          <w:sz w:val="24"/>
          <w:szCs w:val="24"/>
        </w:rPr>
        <w:t xml:space="preserve">: </w:t>
      </w:r>
      <w:r w:rsidR="000A642B">
        <w:rPr>
          <w:rFonts w:asciiTheme="minorHAnsi" w:hAnsiTheme="minorHAnsi" w:cstheme="minorHAnsi"/>
          <w:sz w:val="24"/>
          <w:szCs w:val="24"/>
        </w:rPr>
        <w:tab/>
        <w:t>95</w:t>
      </w:r>
      <w:r w:rsidR="00DB3DA5" w:rsidRPr="00DB3DA5">
        <w:rPr>
          <w:rFonts w:asciiTheme="minorHAnsi" w:hAnsiTheme="minorHAnsi" w:cstheme="minorHAnsi"/>
          <w:sz w:val="24"/>
          <w:szCs w:val="24"/>
        </w:rPr>
        <w:t>6762634</w:t>
      </w:r>
      <w:r w:rsidR="000A642B">
        <w:rPr>
          <w:rFonts w:asciiTheme="minorHAnsi" w:hAnsiTheme="minorHAnsi" w:cstheme="minorHAnsi"/>
          <w:sz w:val="24"/>
          <w:szCs w:val="24"/>
        </w:rPr>
        <w:t>V</w:t>
      </w:r>
    </w:p>
    <w:p w:rsidR="00B676CB" w:rsidRPr="00B676CB" w:rsidRDefault="00B676CB" w:rsidP="00260F5B">
      <w:p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</w:t>
      </w:r>
    </w:p>
    <w:p w:rsidR="0055635E" w:rsidRDefault="0055635E" w:rsidP="00260F5B">
      <w:pPr>
        <w:spacing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55635E" w:rsidRDefault="0055635E" w:rsidP="00260F5B">
      <w:pPr>
        <w:spacing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0A642B" w:rsidRDefault="000A642B" w:rsidP="00260F5B">
      <w:pPr>
        <w:spacing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0A642B">
        <w:rPr>
          <w:rFonts w:asciiTheme="minorHAnsi" w:hAnsiTheme="minorHAnsi" w:cstheme="minorHAnsi"/>
          <w:b/>
          <w:sz w:val="28"/>
          <w:szCs w:val="28"/>
        </w:rPr>
        <w:lastRenderedPageBreak/>
        <w:t>NON REALTED REFEREES: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2F0D10" w:rsidTr="002F0D10">
        <w:tc>
          <w:tcPr>
            <w:tcW w:w="4927" w:type="dxa"/>
          </w:tcPr>
          <w:p w:rsidR="002F0D10" w:rsidRPr="0007311F" w:rsidRDefault="002F0D10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</w:rPr>
            </w:pPr>
            <w:r w:rsidRPr="0007311F">
              <w:rPr>
                <w:rStyle w:val="apple-style-span"/>
                <w:color w:val="000000" w:themeColor="text1"/>
                <w:sz w:val="24"/>
                <w:szCs w:val="24"/>
              </w:rPr>
              <w:t>Mr</w:t>
            </w:r>
            <w:r w:rsidR="0007311F" w:rsidRPr="0007311F">
              <w:rPr>
                <w:rStyle w:val="apple-style-span"/>
                <w:color w:val="000000" w:themeColor="text1"/>
                <w:sz w:val="24"/>
                <w:szCs w:val="24"/>
              </w:rPr>
              <w:t>s</w:t>
            </w:r>
            <w:r w:rsidRPr="0007311F">
              <w:rPr>
                <w:rStyle w:val="apple-style-span"/>
                <w:color w:val="000000" w:themeColor="text1"/>
                <w:sz w:val="24"/>
                <w:szCs w:val="24"/>
              </w:rPr>
              <w:t xml:space="preserve">. </w:t>
            </w:r>
            <w:r w:rsidR="0007311F" w:rsidRPr="0007311F">
              <w:rPr>
                <w:rStyle w:val="apple-style-span"/>
                <w:color w:val="000000" w:themeColor="text1"/>
                <w:sz w:val="24"/>
                <w:szCs w:val="24"/>
              </w:rPr>
              <w:t>S.Jeyapalan</w:t>
            </w:r>
          </w:p>
          <w:p w:rsidR="002F0D10" w:rsidRPr="0007311F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</w:rPr>
            </w:pPr>
            <w:r w:rsidRPr="0007311F">
              <w:rPr>
                <w:rStyle w:val="apple-style-span"/>
                <w:color w:val="000000" w:themeColor="text1"/>
                <w:sz w:val="24"/>
                <w:szCs w:val="24"/>
              </w:rPr>
              <w:t>Principal</w:t>
            </w:r>
          </w:p>
          <w:p w:rsidR="002F0D10" w:rsidRPr="0007311F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</w:pPr>
            <w:r w:rsidRPr="0007311F"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  <w:t>Sri Shanmuga Hindu Ladies College,</w:t>
            </w:r>
          </w:p>
          <w:p w:rsidR="0007311F" w:rsidRPr="0007311F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</w:pPr>
            <w:r w:rsidRPr="0007311F"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  <w:t>Trincomalee.</w:t>
            </w:r>
          </w:p>
          <w:p w:rsidR="0007311F" w:rsidRPr="0007311F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</w:pPr>
            <w:r w:rsidRPr="0007311F"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  <w:t>Telephone:0262227048</w:t>
            </w:r>
          </w:p>
          <w:p w:rsidR="002F0D10" w:rsidRPr="0007311F" w:rsidRDefault="002F0D10" w:rsidP="0007311F">
            <w:pPr>
              <w:spacing w:after="0"/>
              <w:rPr>
                <w:color w:val="000000" w:themeColor="text1"/>
                <w:sz w:val="24"/>
                <w:szCs w:val="24"/>
                <w:lang w:val="fr-FR"/>
              </w:rPr>
            </w:pPr>
            <w:r w:rsidRPr="0007311F">
              <w:rPr>
                <w:rStyle w:val="apple-style-span"/>
                <w:color w:val="000000" w:themeColor="text1"/>
                <w:sz w:val="24"/>
                <w:szCs w:val="24"/>
                <w:lang w:val="fr-FR"/>
              </w:rPr>
              <w:t xml:space="preserve">Email: </w:t>
            </w:r>
            <w:hyperlink r:id="rId8" w:history="1">
              <w:r w:rsidR="0007311F" w:rsidRPr="0007311F">
                <w:rPr>
                  <w:rStyle w:val="Hyperlink"/>
                  <w:color w:val="000000" w:themeColor="text1"/>
                  <w:sz w:val="24"/>
                  <w:szCs w:val="24"/>
                  <w:lang w:val="fr-FR"/>
                </w:rPr>
                <w:t>shanmugatrinco@gmail.com</w:t>
              </w:r>
            </w:hyperlink>
          </w:p>
        </w:tc>
        <w:tc>
          <w:tcPr>
            <w:tcW w:w="4928" w:type="dxa"/>
          </w:tcPr>
          <w:p w:rsidR="002F0D10" w:rsidRPr="00CF090B" w:rsidRDefault="002F0D10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</w:rPr>
            </w:pPr>
            <w:r w:rsidRPr="00CF090B">
              <w:rPr>
                <w:rStyle w:val="apple-style-span"/>
                <w:color w:val="000000" w:themeColor="text1"/>
                <w:sz w:val="24"/>
                <w:szCs w:val="24"/>
              </w:rPr>
              <w:t>Mr</w:t>
            </w:r>
            <w:r w:rsidR="0007311F" w:rsidRPr="00CF090B">
              <w:rPr>
                <w:rStyle w:val="apple-style-span"/>
                <w:color w:val="000000" w:themeColor="text1"/>
                <w:sz w:val="24"/>
                <w:szCs w:val="24"/>
              </w:rPr>
              <w:t>s</w:t>
            </w:r>
            <w:r w:rsidRPr="00CF090B">
              <w:rPr>
                <w:rStyle w:val="apple-style-span"/>
                <w:color w:val="000000" w:themeColor="text1"/>
                <w:sz w:val="24"/>
                <w:szCs w:val="24"/>
              </w:rPr>
              <w:t xml:space="preserve">. </w:t>
            </w:r>
            <w:r w:rsidR="0007311F" w:rsidRPr="00CF090B">
              <w:rPr>
                <w:rStyle w:val="apple-style-span"/>
                <w:color w:val="000000" w:themeColor="text1"/>
                <w:sz w:val="24"/>
                <w:szCs w:val="24"/>
              </w:rPr>
              <w:t>P.Kugaendiran</w:t>
            </w:r>
          </w:p>
          <w:p w:rsidR="0007311F" w:rsidRPr="00CF090B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</w:rPr>
            </w:pPr>
            <w:r w:rsidRPr="00CF090B">
              <w:rPr>
                <w:rStyle w:val="apple-style-span"/>
                <w:color w:val="000000" w:themeColor="text1"/>
                <w:sz w:val="24"/>
                <w:szCs w:val="24"/>
              </w:rPr>
              <w:t>Medical officer</w:t>
            </w:r>
          </w:p>
          <w:p w:rsidR="0007311F" w:rsidRPr="00CF090B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</w:rPr>
            </w:pPr>
            <w:r w:rsidRPr="00CF090B">
              <w:rPr>
                <w:rStyle w:val="apple-style-span"/>
                <w:color w:val="000000" w:themeColor="text1"/>
                <w:sz w:val="24"/>
                <w:szCs w:val="24"/>
              </w:rPr>
              <w:t>General Hospital,</w:t>
            </w:r>
          </w:p>
          <w:p w:rsidR="0007311F" w:rsidRPr="00CF090B" w:rsidRDefault="0007311F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</w:rPr>
            </w:pPr>
            <w:r w:rsidRPr="00CF090B">
              <w:rPr>
                <w:rStyle w:val="apple-style-span"/>
                <w:color w:val="000000" w:themeColor="text1"/>
                <w:sz w:val="24"/>
                <w:szCs w:val="24"/>
              </w:rPr>
              <w:t>Trincomalee.</w:t>
            </w:r>
          </w:p>
          <w:p w:rsidR="002F0D10" w:rsidRPr="00CF090B" w:rsidRDefault="002F0D10" w:rsidP="002F0D10">
            <w:pPr>
              <w:spacing w:after="0"/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</w:pPr>
            <w:r w:rsidRPr="00CF090B"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  <w:t xml:space="preserve">Mobile: </w:t>
            </w:r>
            <w:r w:rsidR="0007311F" w:rsidRPr="00CF090B">
              <w:rPr>
                <w:rStyle w:val="apple-style-span"/>
                <w:color w:val="000000" w:themeColor="text1"/>
                <w:sz w:val="24"/>
                <w:szCs w:val="24"/>
                <w:lang w:val="it-IT"/>
              </w:rPr>
              <w:t>0777916198</w:t>
            </w:r>
          </w:p>
          <w:p w:rsidR="002F0D10" w:rsidRPr="0007311F" w:rsidRDefault="002F0D10" w:rsidP="0007311F">
            <w:pPr>
              <w:spacing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F090B">
              <w:rPr>
                <w:rStyle w:val="apple-style-span"/>
                <w:color w:val="000000" w:themeColor="text1"/>
                <w:sz w:val="24"/>
                <w:szCs w:val="24"/>
                <w:lang w:val="fr-FR"/>
              </w:rPr>
              <w:t xml:space="preserve">Email: </w:t>
            </w:r>
            <w:hyperlink r:id="rId9" w:history="1">
              <w:r w:rsidR="0007311F" w:rsidRPr="00CF090B">
                <w:rPr>
                  <w:rStyle w:val="Hyperlink"/>
                  <w:color w:val="000000" w:themeColor="text1"/>
                  <w:sz w:val="24"/>
                  <w:szCs w:val="24"/>
                  <w:lang w:val="fr-FR"/>
                </w:rPr>
                <w:t>vkugan@yahoo.com</w:t>
              </w:r>
            </w:hyperlink>
          </w:p>
        </w:tc>
      </w:tr>
    </w:tbl>
    <w:p w:rsidR="002F0D10" w:rsidRPr="00E969A2" w:rsidRDefault="00E969A2" w:rsidP="00E969A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</w:t>
      </w:r>
    </w:p>
    <w:p w:rsidR="000A642B" w:rsidRPr="000A642B" w:rsidRDefault="00567803" w:rsidP="00567803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D31E9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BD31E9">
        <w:rPr>
          <w:rFonts w:asciiTheme="minorHAnsi" w:hAnsiTheme="minorHAnsi" w:cstheme="minorHAnsi"/>
          <w:b/>
          <w:bCs/>
          <w:sz w:val="28"/>
          <w:szCs w:val="28"/>
        </w:rPr>
        <w:t>ECLARATION</w:t>
      </w:r>
    </w:p>
    <w:p w:rsidR="00567803" w:rsidRDefault="00567803" w:rsidP="00567803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BD31E9">
        <w:rPr>
          <w:rFonts w:asciiTheme="minorHAnsi" w:hAnsiTheme="minorHAnsi" w:cstheme="minorHAnsi"/>
          <w:sz w:val="24"/>
          <w:szCs w:val="24"/>
        </w:rPr>
        <w:t xml:space="preserve">I hereby declare that the above written particulars are true to the </w:t>
      </w:r>
      <w:r w:rsidR="002F0D10">
        <w:rPr>
          <w:rFonts w:asciiTheme="minorHAnsi" w:hAnsiTheme="minorHAnsi" w:cstheme="minorHAnsi"/>
          <w:sz w:val="24"/>
          <w:szCs w:val="24"/>
        </w:rPr>
        <w:t>best of my knowledge.</w:t>
      </w:r>
    </w:p>
    <w:p w:rsidR="002F0D10" w:rsidRDefault="002F0D10" w:rsidP="00567803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Thank you</w:t>
      </w:r>
    </w:p>
    <w:p w:rsidR="002F0D10" w:rsidRPr="00BD31E9" w:rsidRDefault="002F0D10" w:rsidP="00E969A2">
      <w:pPr>
        <w:spacing w:before="100" w:beforeAutospacing="1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...................</w:t>
      </w:r>
    </w:p>
    <w:p w:rsidR="00567803" w:rsidRDefault="00567803" w:rsidP="0053062D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BD31E9">
        <w:rPr>
          <w:rFonts w:asciiTheme="minorHAnsi" w:hAnsiTheme="minorHAnsi" w:cstheme="minorHAnsi"/>
          <w:sz w:val="24"/>
          <w:szCs w:val="24"/>
        </w:rPr>
        <w:t>(</w:t>
      </w:r>
      <w:r w:rsidR="00260F5B" w:rsidRPr="00BD31E9">
        <w:rPr>
          <w:rFonts w:asciiTheme="minorHAnsi" w:hAnsiTheme="minorHAnsi" w:cstheme="minorHAnsi"/>
          <w:sz w:val="24"/>
          <w:szCs w:val="24"/>
        </w:rPr>
        <w:t>Induja.R</w:t>
      </w:r>
      <w:r w:rsidRPr="00BD31E9">
        <w:rPr>
          <w:rFonts w:asciiTheme="minorHAnsi" w:hAnsiTheme="minorHAnsi" w:cstheme="minorHAnsi"/>
          <w:sz w:val="24"/>
          <w:szCs w:val="24"/>
        </w:rPr>
        <w:t>)</w:t>
      </w:r>
      <w:r w:rsidR="0053062D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647CD2" w:rsidRDefault="00647CD2" w:rsidP="00C32723">
      <w:pPr>
        <w:spacing w:after="0"/>
        <w:jc w:val="both"/>
        <w:rPr>
          <w:rFonts w:ascii="Arial" w:hAnsi="Arial" w:cs="Arial"/>
          <w:b/>
          <w:sz w:val="19"/>
          <w:szCs w:val="19"/>
        </w:rPr>
      </w:pPr>
    </w:p>
    <w:p w:rsidR="00647CD2" w:rsidRDefault="00647CD2" w:rsidP="00C32723">
      <w:pPr>
        <w:spacing w:after="0"/>
        <w:jc w:val="both"/>
        <w:rPr>
          <w:rFonts w:ascii="Arial" w:hAnsi="Arial" w:cs="Arial"/>
          <w:b/>
          <w:sz w:val="19"/>
          <w:szCs w:val="19"/>
        </w:rPr>
      </w:pPr>
    </w:p>
    <w:p w:rsidR="00C32723" w:rsidRPr="00C32723" w:rsidRDefault="00C32723" w:rsidP="00C32723">
      <w:pPr>
        <w:spacing w:after="0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 </w:t>
      </w:r>
    </w:p>
    <w:sectPr w:rsidR="00C32723" w:rsidRPr="00C32723" w:rsidSect="008630C0">
      <w:footerReference w:type="default" r:id="rId10"/>
      <w:pgSz w:w="11907" w:h="16840"/>
      <w:pgMar w:top="1701" w:right="1134" w:bottom="1134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0BD" w:rsidRDefault="00B650BD">
      <w:pPr>
        <w:spacing w:after="0" w:line="240" w:lineRule="auto"/>
      </w:pPr>
      <w:r>
        <w:separator/>
      </w:r>
    </w:p>
  </w:endnote>
  <w:endnote w:type="continuationSeparator" w:id="1">
    <w:p w:rsidR="00B650BD" w:rsidRDefault="00B6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84" w:rsidRDefault="00511D8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0BD" w:rsidRDefault="00B650BD">
      <w:pPr>
        <w:spacing w:after="0" w:line="240" w:lineRule="auto"/>
      </w:pPr>
      <w:r>
        <w:separator/>
      </w:r>
    </w:p>
  </w:footnote>
  <w:footnote w:type="continuationSeparator" w:id="1">
    <w:p w:rsidR="00B650BD" w:rsidRDefault="00B6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B47"/>
    <w:multiLevelType w:val="hybridMultilevel"/>
    <w:tmpl w:val="D2E4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3EC2"/>
    <w:multiLevelType w:val="hybridMultilevel"/>
    <w:tmpl w:val="F2F65D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E1F"/>
    <w:multiLevelType w:val="hybridMultilevel"/>
    <w:tmpl w:val="E73C92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62599A"/>
    <w:multiLevelType w:val="hybridMultilevel"/>
    <w:tmpl w:val="80D0546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972AC3"/>
    <w:multiLevelType w:val="hybridMultilevel"/>
    <w:tmpl w:val="623C08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D847FF"/>
    <w:multiLevelType w:val="hybridMultilevel"/>
    <w:tmpl w:val="A0902F9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232218"/>
    <w:multiLevelType w:val="hybridMultilevel"/>
    <w:tmpl w:val="6B8C36E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EFF0B8A"/>
    <w:multiLevelType w:val="hybridMultilevel"/>
    <w:tmpl w:val="C616F3F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04B33C3"/>
    <w:multiLevelType w:val="hybridMultilevel"/>
    <w:tmpl w:val="D5A21F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5EFF"/>
    <w:multiLevelType w:val="hybridMultilevel"/>
    <w:tmpl w:val="40D6AD3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B136651"/>
    <w:multiLevelType w:val="hybridMultilevel"/>
    <w:tmpl w:val="0200F5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F4535C"/>
    <w:multiLevelType w:val="hybridMultilevel"/>
    <w:tmpl w:val="4D5AFF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7F49C8"/>
    <w:multiLevelType w:val="hybridMultilevel"/>
    <w:tmpl w:val="7A5209B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4A7E25"/>
    <w:multiLevelType w:val="hybridMultilevel"/>
    <w:tmpl w:val="D422DD4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6A107F7"/>
    <w:multiLevelType w:val="hybridMultilevel"/>
    <w:tmpl w:val="7AF0A76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8E02497"/>
    <w:multiLevelType w:val="hybridMultilevel"/>
    <w:tmpl w:val="FCB2BF8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A076493"/>
    <w:multiLevelType w:val="hybridMultilevel"/>
    <w:tmpl w:val="57EEC4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044045"/>
    <w:multiLevelType w:val="hybridMultilevel"/>
    <w:tmpl w:val="A836BD0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FFA1E3C"/>
    <w:multiLevelType w:val="hybridMultilevel"/>
    <w:tmpl w:val="21BA2E8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7751C0"/>
    <w:multiLevelType w:val="hybridMultilevel"/>
    <w:tmpl w:val="D992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37D73"/>
    <w:multiLevelType w:val="hybridMultilevel"/>
    <w:tmpl w:val="FD100C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7F5188A"/>
    <w:multiLevelType w:val="hybridMultilevel"/>
    <w:tmpl w:val="944CABC8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9460E0F"/>
    <w:multiLevelType w:val="hybridMultilevel"/>
    <w:tmpl w:val="0D9C97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6545AB"/>
    <w:multiLevelType w:val="hybridMultilevel"/>
    <w:tmpl w:val="FD8C7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654906"/>
    <w:multiLevelType w:val="hybridMultilevel"/>
    <w:tmpl w:val="787486B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263E7B"/>
    <w:multiLevelType w:val="hybridMultilevel"/>
    <w:tmpl w:val="95CC57D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B964C27"/>
    <w:multiLevelType w:val="hybridMultilevel"/>
    <w:tmpl w:val="857C8B8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2E621F"/>
    <w:multiLevelType w:val="multilevel"/>
    <w:tmpl w:val="17A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ED5B2F"/>
    <w:multiLevelType w:val="hybridMultilevel"/>
    <w:tmpl w:val="B06C90E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2970C6B"/>
    <w:multiLevelType w:val="hybridMultilevel"/>
    <w:tmpl w:val="21B819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ACE3A9F"/>
    <w:multiLevelType w:val="hybridMultilevel"/>
    <w:tmpl w:val="447485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41754EA"/>
    <w:multiLevelType w:val="hybridMultilevel"/>
    <w:tmpl w:val="A00EC5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4E243E3"/>
    <w:multiLevelType w:val="hybridMultilevel"/>
    <w:tmpl w:val="3DB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44B88"/>
    <w:multiLevelType w:val="multilevel"/>
    <w:tmpl w:val="E37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0C5BB0"/>
    <w:multiLevelType w:val="hybridMultilevel"/>
    <w:tmpl w:val="80907B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D515A4A"/>
    <w:multiLevelType w:val="hybridMultilevel"/>
    <w:tmpl w:val="3AE0EE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DCE2376"/>
    <w:multiLevelType w:val="hybridMultilevel"/>
    <w:tmpl w:val="487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7411C"/>
    <w:multiLevelType w:val="hybridMultilevel"/>
    <w:tmpl w:val="1A523F8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ED8733F"/>
    <w:multiLevelType w:val="hybridMultilevel"/>
    <w:tmpl w:val="02249A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C4DDA"/>
    <w:multiLevelType w:val="hybridMultilevel"/>
    <w:tmpl w:val="E2FA20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8"/>
  </w:num>
  <w:num w:numId="4">
    <w:abstractNumId w:val="28"/>
  </w:num>
  <w:num w:numId="5">
    <w:abstractNumId w:val="31"/>
  </w:num>
  <w:num w:numId="6">
    <w:abstractNumId w:val="17"/>
  </w:num>
  <w:num w:numId="7">
    <w:abstractNumId w:val="25"/>
  </w:num>
  <w:num w:numId="8">
    <w:abstractNumId w:val="2"/>
  </w:num>
  <w:num w:numId="9">
    <w:abstractNumId w:val="30"/>
  </w:num>
  <w:num w:numId="10">
    <w:abstractNumId w:val="15"/>
  </w:num>
  <w:num w:numId="11">
    <w:abstractNumId w:val="20"/>
  </w:num>
  <w:num w:numId="12">
    <w:abstractNumId w:val="14"/>
  </w:num>
  <w:num w:numId="13">
    <w:abstractNumId w:val="13"/>
  </w:num>
  <w:num w:numId="14">
    <w:abstractNumId w:val="4"/>
  </w:num>
  <w:num w:numId="15">
    <w:abstractNumId w:val="34"/>
  </w:num>
  <w:num w:numId="16">
    <w:abstractNumId w:val="37"/>
  </w:num>
  <w:num w:numId="17">
    <w:abstractNumId w:val="9"/>
  </w:num>
  <w:num w:numId="18">
    <w:abstractNumId w:val="11"/>
  </w:num>
  <w:num w:numId="19">
    <w:abstractNumId w:val="39"/>
  </w:num>
  <w:num w:numId="20">
    <w:abstractNumId w:val="7"/>
  </w:num>
  <w:num w:numId="21">
    <w:abstractNumId w:val="18"/>
  </w:num>
  <w:num w:numId="22">
    <w:abstractNumId w:val="21"/>
  </w:num>
  <w:num w:numId="23">
    <w:abstractNumId w:val="26"/>
  </w:num>
  <w:num w:numId="24">
    <w:abstractNumId w:val="29"/>
  </w:num>
  <w:num w:numId="25">
    <w:abstractNumId w:val="3"/>
  </w:num>
  <w:num w:numId="26">
    <w:abstractNumId w:val="22"/>
  </w:num>
  <w:num w:numId="27">
    <w:abstractNumId w:val="23"/>
  </w:num>
  <w:num w:numId="28">
    <w:abstractNumId w:val="16"/>
  </w:num>
  <w:num w:numId="29">
    <w:abstractNumId w:val="6"/>
  </w:num>
  <w:num w:numId="30">
    <w:abstractNumId w:val="35"/>
  </w:num>
  <w:num w:numId="31">
    <w:abstractNumId w:val="12"/>
  </w:num>
  <w:num w:numId="32">
    <w:abstractNumId w:val="24"/>
  </w:num>
  <w:num w:numId="33">
    <w:abstractNumId w:val="5"/>
  </w:num>
  <w:num w:numId="34">
    <w:abstractNumId w:val="10"/>
  </w:num>
  <w:num w:numId="35">
    <w:abstractNumId w:val="27"/>
  </w:num>
  <w:num w:numId="36">
    <w:abstractNumId w:val="33"/>
  </w:num>
  <w:num w:numId="37">
    <w:abstractNumId w:val="36"/>
  </w:num>
  <w:num w:numId="38">
    <w:abstractNumId w:val="19"/>
  </w:num>
  <w:num w:numId="39">
    <w:abstractNumId w:val="32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F4F1A"/>
    <w:rsid w:val="0000660C"/>
    <w:rsid w:val="00011A15"/>
    <w:rsid w:val="00041F7B"/>
    <w:rsid w:val="00044BBD"/>
    <w:rsid w:val="0007311F"/>
    <w:rsid w:val="000A4B9F"/>
    <w:rsid w:val="000A642B"/>
    <w:rsid w:val="000C0DAC"/>
    <w:rsid w:val="000F1970"/>
    <w:rsid w:val="000F38A2"/>
    <w:rsid w:val="00133DD9"/>
    <w:rsid w:val="00134E30"/>
    <w:rsid w:val="00144C4B"/>
    <w:rsid w:val="00160D2E"/>
    <w:rsid w:val="00162648"/>
    <w:rsid w:val="00170F95"/>
    <w:rsid w:val="00177366"/>
    <w:rsid w:val="00177B15"/>
    <w:rsid w:val="001835D3"/>
    <w:rsid w:val="001956F0"/>
    <w:rsid w:val="001B1B15"/>
    <w:rsid w:val="001B1DED"/>
    <w:rsid w:val="001C5717"/>
    <w:rsid w:val="001E6C3E"/>
    <w:rsid w:val="0020657F"/>
    <w:rsid w:val="002077AF"/>
    <w:rsid w:val="0021106F"/>
    <w:rsid w:val="002148CF"/>
    <w:rsid w:val="00232F67"/>
    <w:rsid w:val="0024433C"/>
    <w:rsid w:val="00253454"/>
    <w:rsid w:val="00260F5B"/>
    <w:rsid w:val="00262896"/>
    <w:rsid w:val="002656B6"/>
    <w:rsid w:val="00265FA9"/>
    <w:rsid w:val="0028342C"/>
    <w:rsid w:val="0028501F"/>
    <w:rsid w:val="002A1D20"/>
    <w:rsid w:val="002B62ED"/>
    <w:rsid w:val="002E2FE5"/>
    <w:rsid w:val="002F0D10"/>
    <w:rsid w:val="002F50F1"/>
    <w:rsid w:val="0030692C"/>
    <w:rsid w:val="003153D3"/>
    <w:rsid w:val="00316C12"/>
    <w:rsid w:val="00340CF1"/>
    <w:rsid w:val="003524C2"/>
    <w:rsid w:val="003526DF"/>
    <w:rsid w:val="0035690F"/>
    <w:rsid w:val="0036403C"/>
    <w:rsid w:val="003756FF"/>
    <w:rsid w:val="00391EB9"/>
    <w:rsid w:val="003A3333"/>
    <w:rsid w:val="003A3F36"/>
    <w:rsid w:val="003E466C"/>
    <w:rsid w:val="00404634"/>
    <w:rsid w:val="004218CE"/>
    <w:rsid w:val="0042273A"/>
    <w:rsid w:val="00432D8E"/>
    <w:rsid w:val="004433F6"/>
    <w:rsid w:val="0045576B"/>
    <w:rsid w:val="004703DB"/>
    <w:rsid w:val="004763CB"/>
    <w:rsid w:val="0048053E"/>
    <w:rsid w:val="004847DB"/>
    <w:rsid w:val="004A25E8"/>
    <w:rsid w:val="004B1E83"/>
    <w:rsid w:val="004C1698"/>
    <w:rsid w:val="004D7026"/>
    <w:rsid w:val="004F05A4"/>
    <w:rsid w:val="00507D63"/>
    <w:rsid w:val="00507F9A"/>
    <w:rsid w:val="00511D84"/>
    <w:rsid w:val="005242FA"/>
    <w:rsid w:val="0053062D"/>
    <w:rsid w:val="0053292A"/>
    <w:rsid w:val="00533178"/>
    <w:rsid w:val="005362C9"/>
    <w:rsid w:val="005432AB"/>
    <w:rsid w:val="00544E1B"/>
    <w:rsid w:val="00546B5A"/>
    <w:rsid w:val="00547670"/>
    <w:rsid w:val="0055635E"/>
    <w:rsid w:val="00567803"/>
    <w:rsid w:val="005A5EB2"/>
    <w:rsid w:val="005B08D0"/>
    <w:rsid w:val="005C0BD4"/>
    <w:rsid w:val="00602ADE"/>
    <w:rsid w:val="006136B1"/>
    <w:rsid w:val="00617DB1"/>
    <w:rsid w:val="00647CD2"/>
    <w:rsid w:val="00664190"/>
    <w:rsid w:val="00681871"/>
    <w:rsid w:val="00690C6B"/>
    <w:rsid w:val="0069730D"/>
    <w:rsid w:val="006A3959"/>
    <w:rsid w:val="006B2551"/>
    <w:rsid w:val="006C573B"/>
    <w:rsid w:val="007035C8"/>
    <w:rsid w:val="00704965"/>
    <w:rsid w:val="00706F72"/>
    <w:rsid w:val="00707089"/>
    <w:rsid w:val="00716326"/>
    <w:rsid w:val="00720F6A"/>
    <w:rsid w:val="0072629B"/>
    <w:rsid w:val="007611B6"/>
    <w:rsid w:val="00772B56"/>
    <w:rsid w:val="007A0CE0"/>
    <w:rsid w:val="007B6DAB"/>
    <w:rsid w:val="007C7012"/>
    <w:rsid w:val="007F5667"/>
    <w:rsid w:val="0081552A"/>
    <w:rsid w:val="00840FD4"/>
    <w:rsid w:val="0085012C"/>
    <w:rsid w:val="008630C0"/>
    <w:rsid w:val="00863373"/>
    <w:rsid w:val="00876F59"/>
    <w:rsid w:val="008901AA"/>
    <w:rsid w:val="008A1A2F"/>
    <w:rsid w:val="008C7A91"/>
    <w:rsid w:val="00900940"/>
    <w:rsid w:val="00904CBE"/>
    <w:rsid w:val="00920A11"/>
    <w:rsid w:val="0092664F"/>
    <w:rsid w:val="00953414"/>
    <w:rsid w:val="009704F3"/>
    <w:rsid w:val="00977B78"/>
    <w:rsid w:val="00997346"/>
    <w:rsid w:val="009A5B59"/>
    <w:rsid w:val="009E1D39"/>
    <w:rsid w:val="009E5BA4"/>
    <w:rsid w:val="009F1505"/>
    <w:rsid w:val="009F4F1A"/>
    <w:rsid w:val="00A1585D"/>
    <w:rsid w:val="00A34E4C"/>
    <w:rsid w:val="00A35803"/>
    <w:rsid w:val="00A4381A"/>
    <w:rsid w:val="00A455A6"/>
    <w:rsid w:val="00A5474E"/>
    <w:rsid w:val="00A66C8E"/>
    <w:rsid w:val="00A66E97"/>
    <w:rsid w:val="00A754B2"/>
    <w:rsid w:val="00A7649A"/>
    <w:rsid w:val="00AA109D"/>
    <w:rsid w:val="00AB4737"/>
    <w:rsid w:val="00AF5662"/>
    <w:rsid w:val="00B001D3"/>
    <w:rsid w:val="00B26F02"/>
    <w:rsid w:val="00B32B21"/>
    <w:rsid w:val="00B37DB5"/>
    <w:rsid w:val="00B6304D"/>
    <w:rsid w:val="00B650BD"/>
    <w:rsid w:val="00B676CB"/>
    <w:rsid w:val="00B7371C"/>
    <w:rsid w:val="00B863F4"/>
    <w:rsid w:val="00BA6CF1"/>
    <w:rsid w:val="00BB1DCA"/>
    <w:rsid w:val="00BB3C70"/>
    <w:rsid w:val="00BB4765"/>
    <w:rsid w:val="00BD31E9"/>
    <w:rsid w:val="00BD6EFE"/>
    <w:rsid w:val="00BE1D28"/>
    <w:rsid w:val="00BE2714"/>
    <w:rsid w:val="00BE69D1"/>
    <w:rsid w:val="00C06ED1"/>
    <w:rsid w:val="00C27B30"/>
    <w:rsid w:val="00C27BDD"/>
    <w:rsid w:val="00C310A6"/>
    <w:rsid w:val="00C32723"/>
    <w:rsid w:val="00C36770"/>
    <w:rsid w:val="00C450CB"/>
    <w:rsid w:val="00C77F51"/>
    <w:rsid w:val="00CA53E2"/>
    <w:rsid w:val="00CD4965"/>
    <w:rsid w:val="00CD49AC"/>
    <w:rsid w:val="00CE640A"/>
    <w:rsid w:val="00CF090B"/>
    <w:rsid w:val="00CF3D03"/>
    <w:rsid w:val="00D25B04"/>
    <w:rsid w:val="00D40698"/>
    <w:rsid w:val="00D51C10"/>
    <w:rsid w:val="00D6197A"/>
    <w:rsid w:val="00D654D9"/>
    <w:rsid w:val="00D7236B"/>
    <w:rsid w:val="00DA746B"/>
    <w:rsid w:val="00DB3DA5"/>
    <w:rsid w:val="00DC2703"/>
    <w:rsid w:val="00DE27BF"/>
    <w:rsid w:val="00E07E26"/>
    <w:rsid w:val="00E21138"/>
    <w:rsid w:val="00E24EB1"/>
    <w:rsid w:val="00E46E3F"/>
    <w:rsid w:val="00E61881"/>
    <w:rsid w:val="00E658B7"/>
    <w:rsid w:val="00E66E5F"/>
    <w:rsid w:val="00E75F25"/>
    <w:rsid w:val="00E82E85"/>
    <w:rsid w:val="00E969A2"/>
    <w:rsid w:val="00EF120D"/>
    <w:rsid w:val="00EF5F75"/>
    <w:rsid w:val="00F03ED7"/>
    <w:rsid w:val="00F07805"/>
    <w:rsid w:val="00F10642"/>
    <w:rsid w:val="00F4436F"/>
    <w:rsid w:val="00F53D13"/>
    <w:rsid w:val="00F64C67"/>
    <w:rsid w:val="00F73046"/>
    <w:rsid w:val="00F85E9A"/>
    <w:rsid w:val="00F9601A"/>
    <w:rsid w:val="00FB5FC8"/>
    <w:rsid w:val="00FD2DDA"/>
    <w:rsid w:val="00FD5178"/>
    <w:rsid w:val="00FD5EDD"/>
    <w:rsid w:val="00FD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3F36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5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585D"/>
    <w:rPr>
      <w:rFonts w:ascii="Tahoma" w:hAnsi="Tahoma" w:cs="Tahoma"/>
      <w:sz w:val="16"/>
      <w:szCs w:val="16"/>
    </w:rPr>
  </w:style>
  <w:style w:type="character" w:styleId="Hyperlink">
    <w:name w:val="Hyperlink"/>
    <w:rsid w:val="00E46E3F"/>
    <w:rPr>
      <w:color w:val="0000FF"/>
      <w:u w:val="single"/>
    </w:rPr>
  </w:style>
  <w:style w:type="paragraph" w:styleId="Header">
    <w:name w:val="header"/>
    <w:basedOn w:val="Normal"/>
    <w:link w:val="HeaderChar"/>
    <w:rsid w:val="008901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901AA"/>
    <w:rPr>
      <w:sz w:val="22"/>
      <w:szCs w:val="22"/>
    </w:rPr>
  </w:style>
  <w:style w:type="paragraph" w:styleId="Footer">
    <w:name w:val="footer"/>
    <w:basedOn w:val="Normal"/>
    <w:link w:val="FooterChar"/>
    <w:rsid w:val="008901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901A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60F5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customStyle="1" w:styleId="apple-style-span">
    <w:name w:val="apple-style-span"/>
    <w:basedOn w:val="DefaultParagraphFont"/>
    <w:rsid w:val="000A642B"/>
  </w:style>
  <w:style w:type="table" w:styleId="TableGrid">
    <w:name w:val="Table Grid"/>
    <w:basedOn w:val="TableNormal"/>
    <w:rsid w:val="002F0D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mugatrinc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du.ratha19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vkugan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alan\Desktop\Induja%20Ratharanjan%20-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Induja Ratharanjan - CV</Template>
  <TotalTime>263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Microsoft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Kunalan</dc:creator>
  <cp:lastModifiedBy>User</cp:lastModifiedBy>
  <cp:revision>12</cp:revision>
  <cp:lastPrinted>2015-09-25T02:57:00Z</cp:lastPrinted>
  <dcterms:created xsi:type="dcterms:W3CDTF">2015-09-24T23:03:00Z</dcterms:created>
  <dcterms:modified xsi:type="dcterms:W3CDTF">2015-09-25T05:09:00Z</dcterms:modified>
</cp:coreProperties>
</file>