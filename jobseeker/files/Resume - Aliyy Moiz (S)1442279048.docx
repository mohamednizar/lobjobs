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070"/>
        <w:gridCol w:w="7650"/>
      </w:tblGrid>
      <w:tr w:rsidR="009F20CB">
        <w:tc>
          <w:tcPr>
            <w:tcW w:w="2070" w:type="dxa"/>
          </w:tcPr>
          <w:p w:rsidR="009F20CB" w:rsidRDefault="009F20CB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9F20CB" w:rsidRDefault="00EA520B">
            <w:pPr>
              <w:pStyle w:val="Name"/>
            </w:pPr>
            <w:r w:rsidRPr="00EA520B">
              <w:rPr>
                <w:noProof/>
                <w:lang w:eastAsia="en-US"/>
              </w:rPr>
              <w:drawing>
                <wp:anchor distT="0" distB="0" distL="114300" distR="114300" simplePos="0" relativeHeight="251662848" behindDoc="1" locked="0" layoutInCell="1" allowOverlap="1" wp14:anchorId="2E04E62E" wp14:editId="0CFF2F55">
                  <wp:simplePos x="0" y="0"/>
                  <wp:positionH relativeFrom="column">
                    <wp:posOffset>3827396</wp:posOffset>
                  </wp:positionH>
                  <wp:positionV relativeFrom="paragraph">
                    <wp:posOffset>-865146</wp:posOffset>
                  </wp:positionV>
                  <wp:extent cx="1449238" cy="1754069"/>
                  <wp:effectExtent l="0" t="0" r="0" b="0"/>
                  <wp:wrapNone/>
                  <wp:docPr id="1" name="Picture 1" descr="C:\Users\Aliyy\Pictures\1026277_10151519434617966_1056278343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iyy\Pictures\1026277_10151519434617966_1056278343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238" cy="1754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alias w:val="Your Name"/>
                <w:tag w:val=""/>
                <w:id w:val="1197042864"/>
                <w:placeholder>
                  <w:docPart w:val="2D2215F95B9E4BBFB63BF26BD42ED6B6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6767C3">
                  <w:t>Aliyy Moiz</w:t>
                </w:r>
              </w:sdtContent>
            </w:sdt>
          </w:p>
          <w:p w:rsidR="009F20CB" w:rsidRDefault="009201A5" w:rsidP="006767C3">
            <w:pPr>
              <w:pStyle w:val="NoSpacing"/>
            </w:pPr>
            <w:r>
              <w:t>34/2, Weerakoon Mawatha, Kandy, Sri Lanka</w:t>
            </w:r>
            <w:r w:rsidR="00E32477">
              <w:rPr>
                <w:rStyle w:val="Emphasis"/>
              </w:rPr>
              <w:t>|</w:t>
            </w:r>
            <w:r w:rsidR="00E32477">
              <w:t> </w:t>
            </w:r>
            <w:r w:rsidR="00E32477">
              <w:rPr>
                <w:kern w:val="20"/>
              </w:rPr>
              <w:t> </w:t>
            </w:r>
            <w:r w:rsidR="006767C3">
              <w:t>aliyymoiz@gmail.com</w:t>
            </w:r>
            <w:r w:rsidR="00E32477">
              <w:t>  </w:t>
            </w:r>
            <w:r w:rsidR="00E32477">
              <w:rPr>
                <w:rStyle w:val="Emphasis"/>
              </w:rPr>
              <w:t>|</w:t>
            </w:r>
            <w:r w:rsidR="00E32477">
              <w:t>  </w:t>
            </w:r>
            <w:r w:rsidR="00B76CD4">
              <w:t>+94768795169</w:t>
            </w:r>
            <w:r w:rsidR="006767C3">
              <w:t>/+94812212699</w:t>
            </w:r>
          </w:p>
        </w:tc>
      </w:tr>
      <w:tr w:rsidR="009F20CB">
        <w:tc>
          <w:tcPr>
            <w:tcW w:w="2070" w:type="dxa"/>
          </w:tcPr>
          <w:p w:rsidR="009F20CB" w:rsidRDefault="00E32477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:rsidR="009F20CB" w:rsidRDefault="0064623F" w:rsidP="0064623F">
            <w:r>
              <w:t>Engineering Position (Gain experience and Technical Ex</w:t>
            </w:r>
            <w:r w:rsidR="00B76CD4">
              <w:t>pertise)</w:t>
            </w:r>
          </w:p>
          <w:p w:rsidR="00B76CD4" w:rsidRDefault="00B76CD4" w:rsidP="0064623F">
            <w:r>
              <w:t>Management Positions</w:t>
            </w:r>
          </w:p>
        </w:tc>
      </w:tr>
      <w:tr w:rsidR="009F20CB">
        <w:tc>
          <w:tcPr>
            <w:tcW w:w="2070" w:type="dxa"/>
          </w:tcPr>
          <w:p w:rsidR="009F20CB" w:rsidRDefault="00C95C2A">
            <w:pPr>
              <w:pStyle w:val="Heading1"/>
            </w:pPr>
            <w:r>
              <w:t>Skills &amp; projects</w:t>
            </w:r>
          </w:p>
        </w:tc>
        <w:tc>
          <w:tcPr>
            <w:tcW w:w="7650" w:type="dxa"/>
          </w:tcPr>
          <w:p w:rsidR="00FC4AA7" w:rsidRPr="00672BE6" w:rsidRDefault="00FC4AA7" w:rsidP="00FC4AA7">
            <w:pPr>
              <w:pStyle w:val="ListParagraph"/>
              <w:numPr>
                <w:ilvl w:val="0"/>
                <w:numId w:val="1"/>
              </w:numPr>
            </w:pPr>
            <w:r w:rsidRPr="00672BE6">
              <w:t xml:space="preserve">Designed and made a Syringe Actuated Robotic Arm &amp; a Line-Follower Robot in groups as end-of-semester projects. </w:t>
            </w:r>
          </w:p>
          <w:p w:rsidR="00FC4AA7" w:rsidRPr="00672BE6" w:rsidRDefault="00FC4AA7" w:rsidP="00FC4AA7">
            <w:pPr>
              <w:pStyle w:val="ListParagraph"/>
              <w:numPr>
                <w:ilvl w:val="0"/>
                <w:numId w:val="1"/>
              </w:numPr>
            </w:pPr>
            <w:r w:rsidRPr="00672BE6">
              <w:t>Wrote and presented a paper on Water Robotics as part of an end of semester project.</w:t>
            </w:r>
          </w:p>
          <w:p w:rsidR="00FC4AA7" w:rsidRPr="00672BE6" w:rsidRDefault="00FC4AA7" w:rsidP="00FC4AA7">
            <w:pPr>
              <w:pStyle w:val="ListParagraph"/>
              <w:numPr>
                <w:ilvl w:val="0"/>
                <w:numId w:val="1"/>
              </w:numPr>
            </w:pPr>
            <w:r w:rsidRPr="00672BE6">
              <w:t xml:space="preserve">Part of a group that developed a prototype of an Automated Hydroponic Farm system that would cater to the plants temperature and acidity levels. </w:t>
            </w:r>
          </w:p>
          <w:p w:rsidR="00FC4AA7" w:rsidRPr="00672BE6" w:rsidRDefault="00B76CD4" w:rsidP="00FC4AA7">
            <w:pPr>
              <w:pStyle w:val="ListParagraph"/>
              <w:numPr>
                <w:ilvl w:val="0"/>
                <w:numId w:val="1"/>
              </w:numPr>
            </w:pPr>
            <w:r>
              <w:t>Researched</w:t>
            </w:r>
            <w:r w:rsidR="00FC4AA7" w:rsidRPr="00672BE6">
              <w:t xml:space="preserve"> control for torsional vibration using a MRE as per my Final Year Project. </w:t>
            </w:r>
          </w:p>
          <w:p w:rsidR="00FC4AA7" w:rsidRPr="00672BE6" w:rsidRDefault="00FC4AA7" w:rsidP="00FC4AA7">
            <w:pPr>
              <w:pStyle w:val="ListParagraph"/>
              <w:numPr>
                <w:ilvl w:val="0"/>
                <w:numId w:val="1"/>
              </w:numPr>
            </w:pPr>
            <w:r w:rsidRPr="00672BE6">
              <w:t>Basic knowledge in C Programming and Matlab. Competent user of Autodesk Inventor.</w:t>
            </w:r>
          </w:p>
          <w:p w:rsidR="00FC4AA7" w:rsidRPr="00672BE6" w:rsidRDefault="00FC4AA7" w:rsidP="00FC4AA7">
            <w:pPr>
              <w:pStyle w:val="ListParagraph"/>
              <w:numPr>
                <w:ilvl w:val="0"/>
                <w:numId w:val="1"/>
              </w:numPr>
            </w:pPr>
            <w:r w:rsidRPr="00672BE6">
              <w:t>Fluent in the English Language</w:t>
            </w:r>
          </w:p>
          <w:p w:rsidR="00FC4AA7" w:rsidRDefault="00FC4AA7" w:rsidP="00FC4AA7">
            <w:pPr>
              <w:pStyle w:val="ListParagraph"/>
              <w:numPr>
                <w:ilvl w:val="0"/>
                <w:numId w:val="1"/>
              </w:numPr>
            </w:pPr>
            <w:r w:rsidRPr="00672BE6">
              <w:t xml:space="preserve">Competent in basic Tamil, Sinhalese and Japanese. </w:t>
            </w:r>
          </w:p>
          <w:p w:rsidR="009201A5" w:rsidRDefault="00FC4AA7" w:rsidP="00FC4AA7">
            <w:pPr>
              <w:pStyle w:val="ListParagraph"/>
              <w:numPr>
                <w:ilvl w:val="0"/>
                <w:numId w:val="1"/>
              </w:numPr>
            </w:pPr>
            <w:r w:rsidRPr="00672BE6">
              <w:t>Won many medals in athletics and football in High School as well as some singing competitions.</w:t>
            </w:r>
            <w:r>
              <w:t>.</w:t>
            </w:r>
          </w:p>
        </w:tc>
      </w:tr>
      <w:tr w:rsidR="009F20CB">
        <w:tc>
          <w:tcPr>
            <w:tcW w:w="2070" w:type="dxa"/>
          </w:tcPr>
          <w:p w:rsidR="009F20CB" w:rsidRDefault="00E32477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B61E81D1F5B54AF5B9AB69E172B75836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9F20CB" w:rsidRDefault="00197018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Intern Engineer</w:t>
                    </w:r>
                    <w:r w:rsidR="00E32477">
                      <w:t xml:space="preserve"> </w:t>
                    </w:r>
                    <w:r>
                      <w:t>Ideasparq Robotics sdn bhd</w:t>
                    </w:r>
                  </w:p>
                  <w:p w:rsidR="009F20CB" w:rsidRDefault="00197018">
                    <w:pPr>
                      <w:pStyle w:val="Heading3"/>
                    </w:pPr>
                    <w:r>
                      <w:t>june - September 2014</w:t>
                    </w:r>
                  </w:p>
                  <w:p w:rsidR="009F20CB" w:rsidRDefault="00197018">
                    <w:pPr>
                      <w:spacing w:line="240" w:lineRule="auto"/>
                    </w:pPr>
                    <w:r w:rsidRPr="00197018">
                      <w:t>Conducted my industrial training at Ideasparq Robotics where my mai</w:t>
                    </w:r>
                    <w:r w:rsidR="00583C0B">
                      <w:t xml:space="preserve">n task was mechanical design </w:t>
                    </w:r>
                    <w:r w:rsidRPr="00197018">
                      <w:t xml:space="preserve">of an AGV (Automated Guided Vehicle) followed by </w:t>
                    </w:r>
                    <w:r w:rsidR="00583C0B">
                      <w:t xml:space="preserve">various </w:t>
                    </w:r>
                    <w:r>
                      <w:t>research based on new company projects.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B61E81D1F5B54AF5B9AB69E172B75836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9F20CB" w:rsidRDefault="00197018">
                    <w:pPr>
                      <w:pStyle w:val="Heading2"/>
                    </w:pPr>
                    <w:r>
                      <w:rPr>
                        <w:rStyle w:val="Strong"/>
                      </w:rPr>
                      <w:t>Tutor</w:t>
                    </w:r>
                    <w:r w:rsidR="00E32477">
                      <w:t xml:space="preserve"> </w:t>
                    </w:r>
                    <w:r>
                      <w:t>student development learning and enhancement unit (IIUM)</w:t>
                    </w:r>
                  </w:p>
                  <w:p w:rsidR="009F20CB" w:rsidRDefault="00197018">
                    <w:pPr>
                      <w:pStyle w:val="Heading3"/>
                    </w:pPr>
                    <w:r>
                      <w:t>September 2012 – may 2013</w:t>
                    </w:r>
                  </w:p>
                  <w:p w:rsidR="009F20CB" w:rsidRDefault="00197018" w:rsidP="00197018">
                    <w:pPr>
                      <w:spacing w:line="240" w:lineRule="auto"/>
                    </w:pPr>
                    <w:r>
                      <w:t>Was a tutor for two mechanical subjects (Statics and Dynamics) for SLEU, which is an institute within IIUM that provides extra classes for stud</w:t>
                    </w:r>
                    <w:bookmarkStart w:id="0" w:name="_GoBack"/>
                    <w:bookmarkEnd w:id="0"/>
                    <w:r>
                      <w:t>ents.</w:t>
                    </w:r>
                  </w:p>
                </w:sdtContent>
              </w:sdt>
            </w:sdtContent>
          </w:sdt>
        </w:tc>
      </w:tr>
      <w:tr w:rsidR="009F20CB">
        <w:tc>
          <w:tcPr>
            <w:tcW w:w="2070" w:type="dxa"/>
          </w:tcPr>
          <w:p w:rsidR="009F20CB" w:rsidRDefault="00E32477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B61E81D1F5B54AF5B9AB69E172B75836"/>
                  </w:placeholder>
                </w:sdtPr>
                <w:sdtEndPr/>
                <w:sdtContent>
                  <w:p w:rsidR="009F20CB" w:rsidRDefault="00FE4D3E">
                    <w:pPr>
                      <w:pStyle w:val="Heading2"/>
                    </w:pPr>
                    <w:r>
                      <w:rPr>
                        <w:rStyle w:val="Strong"/>
                      </w:rPr>
                      <w:t>International islamic university malaysia</w:t>
                    </w:r>
                    <w:r w:rsidR="00E32477">
                      <w:t xml:space="preserve">, </w:t>
                    </w:r>
                    <w:r>
                      <w:t>gombak, malaysia</w:t>
                    </w:r>
                  </w:p>
                  <w:p w:rsidR="009F20CB" w:rsidRDefault="00FE4D3E">
                    <w:pPr>
                      <w:pStyle w:val="Heading3"/>
                    </w:pPr>
                    <w:r>
                      <w:t>bachelor of engineering (mechatronics)</w:t>
                    </w:r>
                  </w:p>
                  <w:p w:rsidR="00574469" w:rsidRDefault="00827064">
                    <w:pPr>
                      <w:spacing w:line="240" w:lineRule="auto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Graduated with a</w:t>
                    </w:r>
                    <w:r w:rsidR="00B76CD4">
                      <w:rPr>
                        <w:rFonts w:cstheme="minorHAnsi"/>
                      </w:rPr>
                      <w:t>n Upper Second Class Degree in August 2015</w:t>
                    </w:r>
                    <w:r>
                      <w:rPr>
                        <w:rFonts w:cstheme="minorHAnsi"/>
                      </w:rPr>
                      <w:t>. Awarded the Dean's List (3.5 and above), Sem 1 and Sem 2 (2011/12).</w:t>
                    </w:r>
                  </w:p>
                  <w:sdt>
                    <w:sdtPr>
                      <w:rPr>
                        <w:caps w:val="0"/>
                        <w:color w:val="595959" w:themeColor="text1" w:themeTint="A6"/>
                        <w:kern w:val="0"/>
                      </w:rPr>
                      <w:id w:val="-1541429653"/>
                    </w:sdtPr>
                    <w:sdtEndPr/>
                    <w:sdtContent>
                      <w:sdt>
                        <w:sdtPr>
                          <w:rPr>
                            <w:caps w:val="0"/>
                            <w:color w:val="595959" w:themeColor="text1" w:themeTint="A6"/>
                            <w:kern w:val="0"/>
                          </w:rPr>
                          <w:id w:val="-1260751519"/>
                        </w:sdtPr>
                        <w:sdtEndPr/>
                        <w:sdtContent>
                          <w:p w:rsidR="00574469" w:rsidRDefault="00574469" w:rsidP="00574469">
                            <w:pPr>
                              <w:pStyle w:val="Heading2"/>
                            </w:pPr>
                            <w:r>
                              <w:rPr>
                                <w:rStyle w:val="Strong"/>
                              </w:rPr>
                              <w:t>gateway COLLEGE KANDY</w:t>
                            </w:r>
                            <w:r>
                              <w:t>, kandy sri lanka</w:t>
                            </w:r>
                          </w:p>
                          <w:p w:rsidR="00574469" w:rsidRDefault="00574469" w:rsidP="00574469">
                            <w:pPr>
                              <w:pStyle w:val="Heading3"/>
                            </w:pPr>
                            <w:r>
                              <w:t>2a*</w:t>
                            </w:r>
                            <w:r w:rsidR="008C31C9">
                              <w:t>, 1A</w:t>
                            </w:r>
                            <w:r>
                              <w:t>, 1B</w:t>
                            </w:r>
                          </w:p>
                          <w:p w:rsidR="00574469" w:rsidRDefault="008C31C9" w:rsidP="00574469">
                            <w:pPr>
                              <w:spacing w:line="240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Got A*’s in Further Mathematics and Mathematics, an A for Physics and a B for Chemistry. Received the Highest score for Further Mathematics in the school.</w:t>
                            </w:r>
                          </w:p>
                        </w:sdtContent>
                      </w:sdt>
                    </w:sdtContent>
                  </w:sdt>
                  <w:p w:rsidR="009F20CB" w:rsidRDefault="006E1FC0">
                    <w:pPr>
                      <w:spacing w:line="240" w:lineRule="auto"/>
                    </w:pPr>
                  </w:p>
                </w:sdtContent>
              </w:sdt>
            </w:sdtContent>
          </w:sdt>
        </w:tc>
      </w:tr>
      <w:tr w:rsidR="009F20CB">
        <w:tc>
          <w:tcPr>
            <w:tcW w:w="2070" w:type="dxa"/>
          </w:tcPr>
          <w:p w:rsidR="009F20CB" w:rsidRDefault="00E32477">
            <w:pPr>
              <w:pStyle w:val="Heading1"/>
            </w:pPr>
            <w:r>
              <w:t>Leadership</w:t>
            </w:r>
          </w:p>
        </w:tc>
        <w:tc>
          <w:tcPr>
            <w:tcW w:w="7650" w:type="dxa"/>
          </w:tcPr>
          <w:p w:rsidR="008C57CF" w:rsidRDefault="00483D7A" w:rsidP="00483D7A">
            <w:r>
              <w:t>Leadership positions in many programs done by the International Affairs Division, IIUM. Namely Global Ummatic Festival 2013 &amp; 201</w:t>
            </w:r>
            <w:r w:rsidR="00EF584F">
              <w:t>4</w:t>
            </w:r>
            <w:r>
              <w:t xml:space="preserve">. </w:t>
            </w:r>
          </w:p>
          <w:p w:rsidR="008C57CF" w:rsidRDefault="00483D7A" w:rsidP="00483D7A">
            <w:r>
              <w:t xml:space="preserve">Numerous Welcoming Programs for international students. </w:t>
            </w:r>
            <w:r w:rsidR="008C57CF">
              <w:t>Have been in charge of ice breaking sessions, Public Relations and Welfare of the new students.</w:t>
            </w:r>
          </w:p>
          <w:p w:rsidR="009F20CB" w:rsidRDefault="00483D7A" w:rsidP="00483D7A">
            <w:r>
              <w:t xml:space="preserve">Volunteer work both inside and outside the university for both charitable and humanitarian </w:t>
            </w:r>
            <w:r>
              <w:lastRenderedPageBreak/>
              <w:t>projects.</w:t>
            </w:r>
          </w:p>
          <w:p w:rsidR="00E368AF" w:rsidRDefault="00E368AF" w:rsidP="00483D7A"/>
          <w:p w:rsidR="009201A5" w:rsidRDefault="009201A5" w:rsidP="00483D7A">
            <w:r>
              <w:t>Was the School Games Captain for one year as well as a School Prefect and Football Captain for two years. (Gateway College Kandy)</w:t>
            </w:r>
          </w:p>
          <w:p w:rsidR="00583C0B" w:rsidRDefault="00583C0B" w:rsidP="00483D7A"/>
        </w:tc>
      </w:tr>
      <w:tr w:rsidR="009F20CB">
        <w:tc>
          <w:tcPr>
            <w:tcW w:w="2070" w:type="dxa"/>
          </w:tcPr>
          <w:p w:rsidR="009F20CB" w:rsidRDefault="00E32477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B61E81D1F5B54AF5B9AB69E172B75836"/>
                  </w:placeholder>
                </w:sdtPr>
                <w:sdtEndPr/>
                <w:sdtContent>
                  <w:p w:rsidR="009F20CB" w:rsidRDefault="009C7E69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 w:rsidRPr="009C7E69">
                      <w:rPr>
                        <w:rStyle w:val="Strong"/>
                      </w:rPr>
                      <w:t>Dr. Yasir Bin Mohd Mustafa</w:t>
                    </w:r>
                    <w:r w:rsidR="00E32477">
                      <w:t xml:space="preserve">, </w:t>
                    </w:r>
                    <w:r w:rsidRPr="009C7E69">
                      <w:t>Assistant Professor</w:t>
                    </w:r>
                  </w:p>
                  <w:p w:rsidR="009F20CB" w:rsidRDefault="009C7E69">
                    <w:pPr>
                      <w:pStyle w:val="Heading3"/>
                    </w:pPr>
                    <w:r>
                      <w:t>Department of mechatronics, faculty of engineering, IIUM</w:t>
                    </w:r>
                  </w:p>
                  <w:p w:rsidR="008C57CF" w:rsidRDefault="009C7E69">
                    <w:pPr>
                      <w:spacing w:line="240" w:lineRule="auto"/>
                      <w:rPr>
                        <w:u w:val="single"/>
                      </w:rPr>
                    </w:pPr>
                    <w:r w:rsidRPr="009C7E69">
                      <w:t>+603-6196 5703</w:t>
                    </w:r>
                    <w:r>
                      <w:t>,</w:t>
                    </w:r>
                    <w:r w:rsidRPr="009C7E69">
                      <w:t xml:space="preserve"> </w:t>
                    </w:r>
                    <w:hyperlink r:id="rId9" w:history="1">
                      <w:r w:rsidR="00EF584F" w:rsidRPr="003D3C6E">
                        <w:rPr>
                          <w:rStyle w:val="Hyperlink"/>
                        </w:rPr>
                        <w:t>yasir@iium.edu.my</w:t>
                      </w:r>
                    </w:hyperlink>
                  </w:p>
                  <w:p w:rsidR="008C57CF" w:rsidRDefault="008C57CF" w:rsidP="008C57CF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>
                      <w:rPr>
                        <w:rStyle w:val="Strong"/>
                      </w:rPr>
                      <w:t>imama karim</w:t>
                    </w:r>
                    <w:r>
                      <w:t>, automation engineer</w:t>
                    </w:r>
                  </w:p>
                  <w:p w:rsidR="008C57CF" w:rsidRDefault="008C57CF" w:rsidP="008C57CF">
                    <w:pPr>
                      <w:pStyle w:val="Heading3"/>
                    </w:pPr>
                    <w:r>
                      <w:t>ideasparq robotics sdn bhd.</w:t>
                    </w:r>
                  </w:p>
                  <w:p w:rsidR="008C57CF" w:rsidRDefault="008C57CF" w:rsidP="008C57CF">
                    <w:pPr>
                      <w:spacing w:line="240" w:lineRule="auto"/>
                      <w:rPr>
                        <w:u w:val="single"/>
                      </w:rPr>
                    </w:pPr>
                    <w:r w:rsidRPr="009C7E69">
                      <w:t xml:space="preserve"> </w:t>
                    </w:r>
                    <w:hyperlink r:id="rId10" w:history="1">
                      <w:r w:rsidRPr="003D3C6E">
                        <w:rPr>
                          <w:rStyle w:val="Hyperlink"/>
                        </w:rPr>
                        <w:t>imama.m@gmail.edu.my</w:t>
                      </w:r>
                    </w:hyperlink>
                  </w:p>
                  <w:p w:rsidR="009F20CB" w:rsidRPr="008C57CF" w:rsidRDefault="006E1FC0">
                    <w:pPr>
                      <w:spacing w:line="240" w:lineRule="auto"/>
                      <w:rPr>
                        <w:u w:val="single"/>
                      </w:rPr>
                    </w:pPr>
                  </w:p>
                </w:sdtContent>
              </w:sdt>
            </w:sdtContent>
          </w:sdt>
        </w:tc>
      </w:tr>
    </w:tbl>
    <w:p w:rsidR="009F20CB" w:rsidRDefault="009F20CB"/>
    <w:sectPr w:rsidR="009F20CB" w:rsidSect="009350C7">
      <w:footerReference w:type="default" r:id="rId11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FC0" w:rsidRDefault="006E1FC0">
      <w:pPr>
        <w:spacing w:after="0" w:line="240" w:lineRule="auto"/>
      </w:pPr>
      <w:r>
        <w:separator/>
      </w:r>
    </w:p>
  </w:endnote>
  <w:endnote w:type="continuationSeparator" w:id="0">
    <w:p w:rsidR="006E1FC0" w:rsidRDefault="006E1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0CB" w:rsidRDefault="00E32477">
    <w:pPr>
      <w:pStyle w:val="Footer"/>
    </w:pPr>
    <w:r>
      <w:t xml:space="preserve">Page </w:t>
    </w:r>
    <w:r w:rsidR="009350C7">
      <w:fldChar w:fldCharType="begin"/>
    </w:r>
    <w:r>
      <w:instrText xml:space="preserve"> PAGE </w:instrText>
    </w:r>
    <w:r w:rsidR="009350C7">
      <w:fldChar w:fldCharType="separate"/>
    </w:r>
    <w:r w:rsidR="00B76CD4">
      <w:rPr>
        <w:noProof/>
      </w:rPr>
      <w:t>2</w:t>
    </w:r>
    <w:r w:rsidR="009350C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FC0" w:rsidRDefault="006E1FC0">
      <w:pPr>
        <w:spacing w:after="0" w:line="240" w:lineRule="auto"/>
      </w:pPr>
      <w:r>
        <w:separator/>
      </w:r>
    </w:p>
  </w:footnote>
  <w:footnote w:type="continuationSeparator" w:id="0">
    <w:p w:rsidR="006E1FC0" w:rsidRDefault="006E1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30500"/>
    <w:multiLevelType w:val="hybridMultilevel"/>
    <w:tmpl w:val="6604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767C3"/>
    <w:rsid w:val="001330BE"/>
    <w:rsid w:val="00197018"/>
    <w:rsid w:val="00250749"/>
    <w:rsid w:val="00483D7A"/>
    <w:rsid w:val="00525345"/>
    <w:rsid w:val="00535EE1"/>
    <w:rsid w:val="00574469"/>
    <w:rsid w:val="00583C0B"/>
    <w:rsid w:val="005F26E4"/>
    <w:rsid w:val="0064623F"/>
    <w:rsid w:val="006767C3"/>
    <w:rsid w:val="006E1FC0"/>
    <w:rsid w:val="006F7CDA"/>
    <w:rsid w:val="00827064"/>
    <w:rsid w:val="008C31C9"/>
    <w:rsid w:val="008C57CF"/>
    <w:rsid w:val="00904E91"/>
    <w:rsid w:val="009201A5"/>
    <w:rsid w:val="009350C7"/>
    <w:rsid w:val="009C7E69"/>
    <w:rsid w:val="009F20CB"/>
    <w:rsid w:val="00B04294"/>
    <w:rsid w:val="00B76CD4"/>
    <w:rsid w:val="00BC2C43"/>
    <w:rsid w:val="00BC4C53"/>
    <w:rsid w:val="00C30A57"/>
    <w:rsid w:val="00C95C2A"/>
    <w:rsid w:val="00CD3474"/>
    <w:rsid w:val="00DC0A81"/>
    <w:rsid w:val="00E32477"/>
    <w:rsid w:val="00E368AF"/>
    <w:rsid w:val="00EA520B"/>
    <w:rsid w:val="00ED26D7"/>
    <w:rsid w:val="00EF584F"/>
    <w:rsid w:val="00FC4AA7"/>
    <w:rsid w:val="00FE4D3E"/>
    <w:rsid w:val="00FE7B3F"/>
    <w:rsid w:val="00F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A8D438-32D5-4CC6-BD6B-983A12CC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0C7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350C7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350C7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350C7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50C7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350C7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350C7"/>
    <w:rPr>
      <w:color w:val="808080"/>
    </w:rPr>
  </w:style>
  <w:style w:type="table" w:customStyle="1" w:styleId="ResumeTable">
    <w:name w:val="Resume Table"/>
    <w:basedOn w:val="TableNormal"/>
    <w:uiPriority w:val="99"/>
    <w:rsid w:val="009350C7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350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350C7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350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350C7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350C7"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350C7"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rsid w:val="00935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0C7"/>
  </w:style>
  <w:style w:type="paragraph" w:styleId="Footer">
    <w:name w:val="footer"/>
    <w:basedOn w:val="Normal"/>
    <w:link w:val="FooterChar"/>
    <w:uiPriority w:val="99"/>
    <w:unhideWhenUsed/>
    <w:qFormat/>
    <w:rsid w:val="009350C7"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350C7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584F"/>
    <w:rPr>
      <w:color w:val="8EB61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C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C4AA7"/>
    <w:pPr>
      <w:ind w:left="720"/>
      <w:contextualSpacing/>
    </w:pPr>
    <w:rPr>
      <w:rFonts w:ascii="Arial" w:eastAsia="Times New Roman" w:hAnsi="Arial" w:cs="Times New Roman"/>
      <w:color w:val="2626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mama.m@gmail.edu.m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sir@iium.edu.my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y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2215F95B9E4BBFB63BF26BD42ED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654D0-95B1-4870-A545-6B5F416430E4}"/>
      </w:docPartPr>
      <w:docPartBody>
        <w:p w:rsidR="009659F2" w:rsidRDefault="00B246E9">
          <w:pPr>
            <w:pStyle w:val="2D2215F95B9E4BBFB63BF26BD42ED6B6"/>
          </w:pPr>
          <w:r>
            <w:t>[Your Name]</w:t>
          </w:r>
        </w:p>
      </w:docPartBody>
    </w:docPart>
    <w:docPart>
      <w:docPartPr>
        <w:name w:val="B61E81D1F5B54AF5B9AB69E172B7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EBFB2-7528-4565-912E-977058925BBA}"/>
      </w:docPartPr>
      <w:docPartBody>
        <w:p w:rsidR="009659F2" w:rsidRDefault="00B246E9">
          <w:pPr>
            <w:pStyle w:val="B61E81D1F5B54AF5B9AB69E172B7583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761B"/>
    <w:rsid w:val="0006761B"/>
    <w:rsid w:val="001F28F7"/>
    <w:rsid w:val="002D4D37"/>
    <w:rsid w:val="004341EB"/>
    <w:rsid w:val="00493486"/>
    <w:rsid w:val="00681E91"/>
    <w:rsid w:val="006C3C4D"/>
    <w:rsid w:val="007811BD"/>
    <w:rsid w:val="00881448"/>
    <w:rsid w:val="009659F2"/>
    <w:rsid w:val="009C5FF4"/>
    <w:rsid w:val="00B246E9"/>
    <w:rsid w:val="00C17C2A"/>
    <w:rsid w:val="00C7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2215F95B9E4BBFB63BF26BD42ED6B6">
    <w:name w:val="2D2215F95B9E4BBFB63BF26BD42ED6B6"/>
    <w:rsid w:val="00C17C2A"/>
  </w:style>
  <w:style w:type="paragraph" w:customStyle="1" w:styleId="846368E9F0B84D2BBDB0A3A10EE8C369">
    <w:name w:val="846368E9F0B84D2BBDB0A3A10EE8C369"/>
    <w:rsid w:val="00C17C2A"/>
  </w:style>
  <w:style w:type="paragraph" w:customStyle="1" w:styleId="260FD11E37184EBB85374E89E2BD4667">
    <w:name w:val="260FD11E37184EBB85374E89E2BD4667"/>
    <w:rsid w:val="00C17C2A"/>
  </w:style>
  <w:style w:type="paragraph" w:customStyle="1" w:styleId="312DC0B527EF447CBE2BE13EF0AD4617">
    <w:name w:val="312DC0B527EF447CBE2BE13EF0AD4617"/>
    <w:rsid w:val="00C17C2A"/>
  </w:style>
  <w:style w:type="paragraph" w:customStyle="1" w:styleId="9DAC9657C7DB458AB4932B7D89CA2214">
    <w:name w:val="9DAC9657C7DB458AB4932B7D89CA2214"/>
    <w:rsid w:val="00C17C2A"/>
  </w:style>
  <w:style w:type="paragraph" w:customStyle="1" w:styleId="6FB4CB579BA44B218AC648404C552631">
    <w:name w:val="6FB4CB579BA44B218AC648404C552631"/>
    <w:rsid w:val="00C17C2A"/>
  </w:style>
  <w:style w:type="character" w:styleId="PlaceholderText">
    <w:name w:val="Placeholder Text"/>
    <w:basedOn w:val="DefaultParagraphFont"/>
    <w:uiPriority w:val="99"/>
    <w:semiHidden/>
    <w:rsid w:val="00C75158"/>
    <w:rPr>
      <w:color w:val="808080"/>
    </w:rPr>
  </w:style>
  <w:style w:type="paragraph" w:customStyle="1" w:styleId="B61E81D1F5B54AF5B9AB69E172B75836">
    <w:name w:val="B61E81D1F5B54AF5B9AB69E172B75836"/>
    <w:rsid w:val="00C17C2A"/>
  </w:style>
  <w:style w:type="character" w:styleId="Strong">
    <w:name w:val="Strong"/>
    <w:basedOn w:val="DefaultParagraphFont"/>
    <w:uiPriority w:val="22"/>
    <w:qFormat/>
    <w:rsid w:val="00C17C2A"/>
    <w:rPr>
      <w:b/>
      <w:bCs/>
    </w:rPr>
  </w:style>
  <w:style w:type="paragraph" w:customStyle="1" w:styleId="E2389430A89945BDAAB0FB8B48C7A219">
    <w:name w:val="E2389430A89945BDAAB0FB8B48C7A219"/>
    <w:rsid w:val="00C17C2A"/>
  </w:style>
  <w:style w:type="paragraph" w:customStyle="1" w:styleId="D9754E5FEF73455392CD21948DEA184B">
    <w:name w:val="D9754E5FEF73455392CD21948DEA184B"/>
    <w:rsid w:val="00C17C2A"/>
  </w:style>
  <w:style w:type="paragraph" w:customStyle="1" w:styleId="756B6ADA251540369313098EDB8DFEFE">
    <w:name w:val="756B6ADA251540369313098EDB8DFEFE"/>
    <w:rsid w:val="00C17C2A"/>
  </w:style>
  <w:style w:type="paragraph" w:customStyle="1" w:styleId="6FB0BFFBA75A45099433CA44EF888347">
    <w:name w:val="6FB0BFFBA75A45099433CA44EF888347"/>
    <w:rsid w:val="00C17C2A"/>
  </w:style>
  <w:style w:type="paragraph" w:customStyle="1" w:styleId="1E32465797284C998006E702E21E575E">
    <w:name w:val="1E32465797284C998006E702E21E575E"/>
    <w:rsid w:val="00C17C2A"/>
  </w:style>
  <w:style w:type="paragraph" w:customStyle="1" w:styleId="0DE2518510D84CC6964E1DD6B6DFA83B">
    <w:name w:val="0DE2518510D84CC6964E1DD6B6DFA83B"/>
    <w:rsid w:val="00C17C2A"/>
  </w:style>
  <w:style w:type="paragraph" w:customStyle="1" w:styleId="B620FE03C22D4EF984AF7B0B725F84CD">
    <w:name w:val="B620FE03C22D4EF984AF7B0B725F84CD"/>
    <w:rsid w:val="00C17C2A"/>
  </w:style>
  <w:style w:type="paragraph" w:customStyle="1" w:styleId="ED153451ADCC40DBA84E4346BCEDF8B5">
    <w:name w:val="ED153451ADCC40DBA84E4346BCEDF8B5"/>
    <w:rsid w:val="00C17C2A"/>
  </w:style>
  <w:style w:type="paragraph" w:customStyle="1" w:styleId="4800B76DA8CC47DBACC8ED54248B8AE6">
    <w:name w:val="4800B76DA8CC47DBACC8ED54248B8AE6"/>
    <w:rsid w:val="00C17C2A"/>
  </w:style>
  <w:style w:type="paragraph" w:customStyle="1" w:styleId="0E39DC4E32F3446C8BEF4BC5C0F81FBE">
    <w:name w:val="0E39DC4E32F3446C8BEF4BC5C0F81FBE"/>
    <w:rsid w:val="00C17C2A"/>
  </w:style>
  <w:style w:type="paragraph" w:customStyle="1" w:styleId="89365E35088E4CF9A424501A555B03DD">
    <w:name w:val="89365E35088E4CF9A424501A555B03DD"/>
    <w:rsid w:val="00C17C2A"/>
  </w:style>
  <w:style w:type="paragraph" w:customStyle="1" w:styleId="39F24CBA064F4126816879B1FC3FD041">
    <w:name w:val="39F24CBA064F4126816879B1FC3FD041"/>
    <w:rsid w:val="00C17C2A"/>
  </w:style>
  <w:style w:type="paragraph" w:customStyle="1" w:styleId="01FAF31BF3EB439B9843A008B950CB0C">
    <w:name w:val="01FAF31BF3EB439B9843A008B950CB0C"/>
    <w:rsid w:val="00C17C2A"/>
  </w:style>
  <w:style w:type="paragraph" w:customStyle="1" w:styleId="527AD534B0914760AB9A17B71C8F18DD">
    <w:name w:val="527AD534B0914760AB9A17B71C8F18DD"/>
    <w:rsid w:val="00C17C2A"/>
  </w:style>
  <w:style w:type="paragraph" w:customStyle="1" w:styleId="03622AA529BD43CA86648DD1AC6F26B1">
    <w:name w:val="03622AA529BD43CA86648DD1AC6F26B1"/>
    <w:rsid w:val="0006761B"/>
  </w:style>
  <w:style w:type="paragraph" w:customStyle="1" w:styleId="770E5B88D6EA428DBC113476A8F8258C">
    <w:name w:val="770E5B88D6EA428DBC113476A8F8258C"/>
    <w:rsid w:val="00C75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25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Aliyy Moiz</dc:creator>
  <cp:keywords/>
  <dc:description/>
  <cp:lastModifiedBy>Aliyy Moiz</cp:lastModifiedBy>
  <cp:revision>6</cp:revision>
  <dcterms:created xsi:type="dcterms:W3CDTF">2015-05-21T04:54:00Z</dcterms:created>
  <dcterms:modified xsi:type="dcterms:W3CDTF">2015-09-10T06:24:00Z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